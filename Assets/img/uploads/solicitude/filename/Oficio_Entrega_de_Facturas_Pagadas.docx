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8D0F" w14:textId="77777777" w:rsidR="004F20D2" w:rsidRDefault="004F20D2" w:rsidP="000A1F0C">
      <w:pPr>
        <w:jc w:val="both"/>
        <w:rPr>
          <w:rFonts w:ascii="Arial" w:hAnsi="Arial" w:cs="Arial"/>
          <w:sz w:val="22"/>
          <w:szCs w:val="22"/>
        </w:rPr>
      </w:pPr>
    </w:p>
    <w:p w14:paraId="35B7EBDB" w14:textId="7B14967E" w:rsidR="000A1F0C" w:rsidRPr="00473B86" w:rsidRDefault="000A1F0C" w:rsidP="000A1F0C">
      <w:pPr>
        <w:jc w:val="both"/>
        <w:rPr>
          <w:rFonts w:ascii="Arial" w:hAnsi="Arial" w:cs="Arial"/>
        </w:rPr>
      </w:pPr>
      <w:r w:rsidRPr="00473B86">
        <w:rPr>
          <w:rFonts w:ascii="Arial" w:hAnsi="Arial" w:cs="Arial"/>
        </w:rPr>
        <w:t xml:space="preserve">Santiago de Cali, </w:t>
      </w:r>
      <w:r w:rsidR="00837CE8" w:rsidRPr="00473B86">
        <w:rPr>
          <w:rFonts w:ascii="Arial" w:hAnsi="Arial" w:cs="Arial"/>
        </w:rPr>
        <w:t>abril</w:t>
      </w:r>
      <w:r w:rsidR="009A21AF" w:rsidRPr="00473B86">
        <w:rPr>
          <w:rFonts w:ascii="Arial" w:hAnsi="Arial" w:cs="Arial"/>
        </w:rPr>
        <w:t xml:space="preserve"> </w:t>
      </w:r>
      <w:r w:rsidR="00837CE8" w:rsidRPr="00473B86">
        <w:rPr>
          <w:rFonts w:ascii="Arial" w:hAnsi="Arial" w:cs="Arial"/>
        </w:rPr>
        <w:t>19</w:t>
      </w:r>
      <w:r w:rsidR="009A21AF" w:rsidRPr="00473B86">
        <w:rPr>
          <w:rFonts w:ascii="Arial" w:hAnsi="Arial" w:cs="Arial"/>
        </w:rPr>
        <w:t xml:space="preserve"> </w:t>
      </w:r>
      <w:r w:rsidR="00500A53" w:rsidRPr="00473B86">
        <w:rPr>
          <w:rFonts w:ascii="Arial" w:hAnsi="Arial" w:cs="Arial"/>
        </w:rPr>
        <w:t>de 202</w:t>
      </w:r>
      <w:r w:rsidR="003E6A64" w:rsidRPr="00473B86">
        <w:rPr>
          <w:rFonts w:ascii="Arial" w:hAnsi="Arial" w:cs="Arial"/>
        </w:rPr>
        <w:t>1</w:t>
      </w:r>
    </w:p>
    <w:p w14:paraId="1E463A0C" w14:textId="0C45859A" w:rsidR="00F70F39" w:rsidRPr="00473B86" w:rsidRDefault="00BC1AE8" w:rsidP="00023BAC">
      <w:pPr>
        <w:jc w:val="both"/>
        <w:rPr>
          <w:rFonts w:ascii="Arial" w:hAnsi="Arial" w:cs="Arial"/>
          <w:iCs/>
        </w:rPr>
      </w:pPr>
      <w:r w:rsidRPr="00473B86">
        <w:rPr>
          <w:rFonts w:ascii="Arial" w:hAnsi="Arial" w:cs="Arial"/>
          <w:iCs/>
        </w:rPr>
        <w:t>000</w:t>
      </w:r>
      <w:r w:rsidR="004F20D2" w:rsidRPr="00473B86">
        <w:rPr>
          <w:rFonts w:ascii="Arial" w:hAnsi="Arial" w:cs="Arial"/>
          <w:iCs/>
        </w:rPr>
        <w:t>-</w:t>
      </w:r>
      <w:r w:rsidR="00955823" w:rsidRPr="00473B86">
        <w:rPr>
          <w:rFonts w:ascii="Arial" w:hAnsi="Arial" w:cs="Arial"/>
          <w:iCs/>
        </w:rPr>
        <w:t>202</w:t>
      </w:r>
      <w:r w:rsidR="008E5991" w:rsidRPr="00473B86">
        <w:rPr>
          <w:rFonts w:ascii="Arial" w:hAnsi="Arial" w:cs="Arial"/>
          <w:iCs/>
        </w:rPr>
        <w:t>1</w:t>
      </w:r>
    </w:p>
    <w:p w14:paraId="306DE8EF" w14:textId="18B4F84D" w:rsidR="004F20D2" w:rsidRDefault="004F20D2" w:rsidP="00023BAC">
      <w:pPr>
        <w:jc w:val="both"/>
        <w:rPr>
          <w:rFonts w:ascii="Arial" w:hAnsi="Arial" w:cs="Arial"/>
          <w:iCs/>
        </w:rPr>
      </w:pPr>
    </w:p>
    <w:p w14:paraId="71A659DE" w14:textId="15D286D2" w:rsidR="00473B86" w:rsidRDefault="00473B86" w:rsidP="00023BAC">
      <w:pPr>
        <w:jc w:val="both"/>
        <w:rPr>
          <w:rFonts w:ascii="Arial" w:hAnsi="Arial" w:cs="Arial"/>
          <w:iCs/>
        </w:rPr>
      </w:pPr>
    </w:p>
    <w:p w14:paraId="488AF2CA" w14:textId="15911AAF" w:rsidR="00473B86" w:rsidRDefault="00473B86" w:rsidP="00023BAC">
      <w:pPr>
        <w:jc w:val="both"/>
        <w:rPr>
          <w:rFonts w:ascii="Arial" w:hAnsi="Arial" w:cs="Arial"/>
          <w:iCs/>
        </w:rPr>
      </w:pPr>
    </w:p>
    <w:p w14:paraId="7AB9633E" w14:textId="77777777" w:rsidR="00473B86" w:rsidRPr="00473B86" w:rsidRDefault="00473B86" w:rsidP="00023BAC">
      <w:pPr>
        <w:jc w:val="both"/>
        <w:rPr>
          <w:rFonts w:ascii="Arial" w:hAnsi="Arial" w:cs="Arial"/>
          <w:iCs/>
        </w:rPr>
      </w:pPr>
    </w:p>
    <w:p w14:paraId="2E3FBC9D" w14:textId="26234A35" w:rsidR="003E6A64" w:rsidRPr="00473B86" w:rsidRDefault="00BC1AE8" w:rsidP="005D6814">
      <w:pPr>
        <w:rPr>
          <w:rFonts w:ascii="Arial" w:eastAsia="Calibri" w:hAnsi="Arial" w:cs="Arial"/>
          <w:b/>
          <w:lang w:val="es-CO" w:eastAsia="es-CO"/>
        </w:rPr>
      </w:pPr>
      <w:r w:rsidRPr="00473B86">
        <w:rPr>
          <w:rFonts w:ascii="Arial" w:hAnsi="Arial" w:cs="Arial"/>
          <w:lang w:val="es-MX"/>
        </w:rPr>
        <w:t>Jorge Marlon Serna</w:t>
      </w:r>
      <w:r w:rsidR="00611D91" w:rsidRPr="00473B86">
        <w:rPr>
          <w:rFonts w:ascii="Arial" w:hAnsi="Arial" w:cs="Arial"/>
          <w:lang w:val="es-MX"/>
        </w:rPr>
        <w:t xml:space="preserve"> </w:t>
      </w:r>
    </w:p>
    <w:p w14:paraId="765AFEF0" w14:textId="6E99E23D" w:rsidR="00454755" w:rsidRPr="00473B86" w:rsidRDefault="00473B86" w:rsidP="005D6814">
      <w:pPr>
        <w:rPr>
          <w:rFonts w:ascii="Arial" w:eastAsia="Calibri" w:hAnsi="Arial" w:cs="Arial"/>
          <w:b/>
          <w:lang w:val="es-CO" w:eastAsia="es-CO"/>
        </w:rPr>
      </w:pPr>
      <w:r w:rsidRPr="00473B86">
        <w:rPr>
          <w:rFonts w:ascii="Arial" w:eastAsia="Calibri" w:hAnsi="Arial" w:cs="Arial"/>
          <w:b/>
          <w:lang w:val="es-CO" w:eastAsia="es-CO"/>
        </w:rPr>
        <w:t>L</w:t>
      </w:r>
      <w:r w:rsidR="00837CE8" w:rsidRPr="00473B86">
        <w:rPr>
          <w:rFonts w:ascii="Arial" w:eastAsia="Calibri" w:hAnsi="Arial" w:cs="Arial"/>
          <w:b/>
          <w:lang w:val="es-CO" w:eastAsia="es-CO"/>
        </w:rPr>
        <w:t xml:space="preserve">íder </w:t>
      </w:r>
      <w:r w:rsidR="00611D91" w:rsidRPr="00473B86">
        <w:rPr>
          <w:rFonts w:ascii="Arial" w:eastAsia="Calibri" w:hAnsi="Arial" w:cs="Arial"/>
          <w:b/>
          <w:lang w:val="es-CO" w:eastAsia="es-CO"/>
        </w:rPr>
        <w:t>Administrativo</w:t>
      </w:r>
    </w:p>
    <w:p w14:paraId="2C703D1A" w14:textId="77777777" w:rsidR="00880B18" w:rsidRPr="00473B86" w:rsidRDefault="00880B18" w:rsidP="00880B18">
      <w:pPr>
        <w:jc w:val="both"/>
        <w:rPr>
          <w:rFonts w:ascii="Arial" w:hAnsi="Arial" w:cs="Arial"/>
          <w:iCs/>
          <w:lang w:val="es-MX"/>
        </w:rPr>
      </w:pPr>
      <w:r w:rsidRPr="00473B86">
        <w:rPr>
          <w:rFonts w:ascii="Arial" w:hAnsi="Arial" w:cs="Arial"/>
          <w:iCs/>
          <w:lang w:val="es-MX"/>
        </w:rPr>
        <w:t>E.S.D</w:t>
      </w:r>
    </w:p>
    <w:p w14:paraId="3334843D" w14:textId="35214027" w:rsidR="00454755" w:rsidRDefault="00454755" w:rsidP="005D6814">
      <w:pPr>
        <w:rPr>
          <w:rFonts w:ascii="Arial" w:eastAsia="Calibri" w:hAnsi="Arial" w:cs="Arial"/>
          <w:b/>
          <w:lang w:val="es-CO" w:eastAsia="es-CO"/>
        </w:rPr>
      </w:pPr>
    </w:p>
    <w:p w14:paraId="57A6F11B" w14:textId="3A7C89F3" w:rsidR="00473B86" w:rsidRDefault="00473B86" w:rsidP="005D6814">
      <w:pPr>
        <w:rPr>
          <w:rFonts w:ascii="Arial" w:eastAsia="Calibri" w:hAnsi="Arial" w:cs="Arial"/>
          <w:b/>
          <w:lang w:val="es-CO" w:eastAsia="es-CO"/>
        </w:rPr>
      </w:pPr>
    </w:p>
    <w:p w14:paraId="56C513C1" w14:textId="77777777" w:rsidR="00473B86" w:rsidRPr="00473B86" w:rsidRDefault="00473B86" w:rsidP="005D6814">
      <w:pPr>
        <w:rPr>
          <w:rFonts w:ascii="Arial" w:eastAsia="Calibri" w:hAnsi="Arial" w:cs="Arial"/>
          <w:b/>
          <w:lang w:val="es-CO" w:eastAsia="es-CO"/>
        </w:rPr>
      </w:pPr>
    </w:p>
    <w:p w14:paraId="68F955D4" w14:textId="77777777" w:rsidR="00F70F39" w:rsidRPr="00473B86" w:rsidRDefault="00F70F39" w:rsidP="00023BAC">
      <w:pPr>
        <w:jc w:val="both"/>
        <w:rPr>
          <w:rFonts w:ascii="Arial" w:hAnsi="Arial" w:cs="Arial"/>
          <w:iCs/>
          <w:lang w:val="es-MX"/>
        </w:rPr>
      </w:pPr>
    </w:p>
    <w:p w14:paraId="5A648C61" w14:textId="2175F9D9" w:rsidR="00D77281" w:rsidRPr="00473B86" w:rsidRDefault="00F66A9B" w:rsidP="00F70F39">
      <w:pPr>
        <w:jc w:val="both"/>
        <w:rPr>
          <w:rFonts w:ascii="Arial" w:hAnsi="Arial" w:cs="Arial"/>
          <w:iCs/>
          <w:lang w:val="es-MX"/>
        </w:rPr>
      </w:pPr>
      <w:r w:rsidRPr="00473B86">
        <w:rPr>
          <w:rFonts w:ascii="Arial" w:hAnsi="Arial" w:cs="Arial"/>
          <w:b/>
          <w:bCs/>
          <w:iCs/>
          <w:lang w:val="es-MX"/>
        </w:rPr>
        <w:t>Asunto</w:t>
      </w:r>
      <w:r w:rsidRPr="00473B86">
        <w:rPr>
          <w:rFonts w:ascii="Arial" w:hAnsi="Arial" w:cs="Arial"/>
          <w:iCs/>
          <w:lang w:val="es-MX"/>
        </w:rPr>
        <w:t xml:space="preserve">: </w:t>
      </w:r>
      <w:r w:rsidR="00557AEB" w:rsidRPr="00473B86">
        <w:rPr>
          <w:rFonts w:ascii="Arial" w:hAnsi="Arial" w:cs="Arial"/>
          <w:iCs/>
          <w:lang w:val="es-MX"/>
        </w:rPr>
        <w:t>Remisión</w:t>
      </w:r>
      <w:r w:rsidR="00BC1AE8" w:rsidRPr="00473B86">
        <w:rPr>
          <w:rFonts w:ascii="Arial" w:hAnsi="Arial" w:cs="Arial"/>
          <w:iCs/>
          <w:lang w:val="es-MX"/>
        </w:rPr>
        <w:t xml:space="preserve"> Facturas Pag</w:t>
      </w:r>
      <w:r w:rsidR="003B2985">
        <w:rPr>
          <w:rFonts w:ascii="Arial" w:hAnsi="Arial" w:cs="Arial"/>
          <w:iCs/>
          <w:lang w:val="es-MX"/>
        </w:rPr>
        <w:t>adas</w:t>
      </w:r>
      <w:r w:rsidR="00BC1AE8" w:rsidRPr="00473B86">
        <w:rPr>
          <w:rFonts w:ascii="Arial" w:hAnsi="Arial" w:cs="Arial"/>
          <w:iCs/>
          <w:lang w:val="es-MX"/>
        </w:rPr>
        <w:t>.</w:t>
      </w:r>
      <w:r w:rsidR="00557AEB" w:rsidRPr="00473B86">
        <w:rPr>
          <w:rFonts w:ascii="Arial" w:hAnsi="Arial" w:cs="Arial"/>
          <w:iCs/>
          <w:lang w:val="es-MX"/>
        </w:rPr>
        <w:t xml:space="preserve"> </w:t>
      </w:r>
    </w:p>
    <w:p w14:paraId="5E6A454B" w14:textId="77777777" w:rsidR="009C6975" w:rsidRPr="00473B86" w:rsidRDefault="009C6975" w:rsidP="00F70F39">
      <w:pPr>
        <w:jc w:val="both"/>
        <w:rPr>
          <w:rFonts w:ascii="Arial" w:hAnsi="Arial" w:cs="Arial"/>
          <w:iCs/>
          <w:lang w:val="es-MX"/>
        </w:rPr>
      </w:pPr>
    </w:p>
    <w:p w14:paraId="2553089F" w14:textId="6193C334" w:rsidR="005D6814" w:rsidRDefault="005D6814" w:rsidP="00F70F39">
      <w:pPr>
        <w:pStyle w:val="Default"/>
        <w:jc w:val="both"/>
        <w:rPr>
          <w:iCs/>
          <w:lang w:val="es-MX"/>
        </w:rPr>
      </w:pPr>
    </w:p>
    <w:p w14:paraId="7CB497E6" w14:textId="373455FB" w:rsidR="00473B86" w:rsidRDefault="00473B86" w:rsidP="00F70F39">
      <w:pPr>
        <w:pStyle w:val="Default"/>
        <w:jc w:val="both"/>
        <w:rPr>
          <w:iCs/>
          <w:lang w:val="es-MX"/>
        </w:rPr>
      </w:pPr>
    </w:p>
    <w:p w14:paraId="14162F30" w14:textId="3BCAAD85" w:rsidR="00271F9E" w:rsidRPr="00473B86" w:rsidRDefault="005D6814" w:rsidP="00F70F39">
      <w:pPr>
        <w:pStyle w:val="Default"/>
        <w:jc w:val="both"/>
        <w:rPr>
          <w:iCs/>
          <w:lang w:val="es-MX"/>
        </w:rPr>
      </w:pPr>
      <w:r w:rsidRPr="00473B86">
        <w:rPr>
          <w:iCs/>
          <w:lang w:val="es-MX"/>
        </w:rPr>
        <w:t>Cordial saludo,</w:t>
      </w:r>
    </w:p>
    <w:p w14:paraId="67E79EF9" w14:textId="77777777" w:rsidR="005D6814" w:rsidRPr="00473B86" w:rsidRDefault="005D6814" w:rsidP="00F70F39">
      <w:pPr>
        <w:pStyle w:val="Default"/>
        <w:jc w:val="both"/>
        <w:rPr>
          <w:iCs/>
          <w:lang w:val="es-MX"/>
        </w:rPr>
      </w:pPr>
    </w:p>
    <w:p w14:paraId="52447DDD" w14:textId="521B7BD8" w:rsidR="00557AEB" w:rsidRPr="00473B86" w:rsidRDefault="00271F9E" w:rsidP="00F70F39">
      <w:pPr>
        <w:pStyle w:val="Default"/>
        <w:jc w:val="both"/>
        <w:rPr>
          <w:iCs/>
          <w:lang w:val="es-MX"/>
        </w:rPr>
      </w:pPr>
      <w:r w:rsidRPr="00473B86">
        <w:rPr>
          <w:iCs/>
          <w:lang w:val="es-MX"/>
        </w:rPr>
        <w:t xml:space="preserve">Por medio del presente </w:t>
      </w:r>
      <w:r w:rsidR="00F70F39" w:rsidRPr="00473B86">
        <w:rPr>
          <w:iCs/>
          <w:lang w:val="es-MX"/>
        </w:rPr>
        <w:t>enviamos</w:t>
      </w:r>
      <w:r w:rsidRPr="00473B86">
        <w:rPr>
          <w:iCs/>
          <w:lang w:val="es-MX"/>
        </w:rPr>
        <w:t xml:space="preserve"> </w:t>
      </w:r>
      <w:r w:rsidR="00557AEB" w:rsidRPr="00473B86">
        <w:rPr>
          <w:iCs/>
          <w:lang w:val="es-MX"/>
        </w:rPr>
        <w:t xml:space="preserve">las </w:t>
      </w:r>
      <w:r w:rsidR="00BC1AE8" w:rsidRPr="003B2985">
        <w:rPr>
          <w:b/>
          <w:bCs/>
          <w:iCs/>
          <w:u w:val="single"/>
          <w:lang w:val="es-MX"/>
        </w:rPr>
        <w:t xml:space="preserve">Facturas </w:t>
      </w:r>
      <w:r w:rsidR="003B2985" w:rsidRPr="003B2985">
        <w:rPr>
          <w:b/>
          <w:bCs/>
          <w:iCs/>
          <w:u w:val="single"/>
          <w:lang w:val="es-MX"/>
        </w:rPr>
        <w:t>Pagadas</w:t>
      </w:r>
      <w:r w:rsidR="00BC1AE8" w:rsidRPr="00473B86">
        <w:rPr>
          <w:iCs/>
          <w:lang w:val="es-MX"/>
        </w:rPr>
        <w:t xml:space="preserve"> que se</w:t>
      </w:r>
      <w:r w:rsidR="00557AEB" w:rsidRPr="00473B86">
        <w:rPr>
          <w:iCs/>
          <w:lang w:val="es-MX"/>
        </w:rPr>
        <w:t xml:space="preserve"> relacionan a continuación</w:t>
      </w:r>
      <w:r w:rsidR="00611D91" w:rsidRPr="00473B86">
        <w:rPr>
          <w:iCs/>
          <w:lang w:val="es-MX"/>
        </w:rPr>
        <w:t>:</w:t>
      </w:r>
    </w:p>
    <w:p w14:paraId="5C8B32A8" w14:textId="77777777" w:rsidR="008E5991" w:rsidRPr="00473B86" w:rsidRDefault="008E5991" w:rsidP="00F70F39">
      <w:pPr>
        <w:pStyle w:val="Default"/>
        <w:jc w:val="both"/>
        <w:rPr>
          <w:iCs/>
          <w:lang w:val="es-MX"/>
        </w:rPr>
      </w:pPr>
    </w:p>
    <w:p w14:paraId="1B5498BB" w14:textId="77777777" w:rsidR="00557AEB" w:rsidRPr="00473B86" w:rsidRDefault="00557AEB" w:rsidP="00F70F39">
      <w:pPr>
        <w:pStyle w:val="Default"/>
        <w:jc w:val="both"/>
        <w:rPr>
          <w:iCs/>
          <w:lang w:val="es-MX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197"/>
        <w:gridCol w:w="2198"/>
        <w:gridCol w:w="2688"/>
        <w:gridCol w:w="2268"/>
      </w:tblGrid>
      <w:tr w:rsidR="00473B86" w:rsidRPr="00473B86" w14:paraId="251E1096" w14:textId="687FAB6E" w:rsidTr="00473B86">
        <w:trPr>
          <w:trHeight w:val="750"/>
        </w:trPr>
        <w:tc>
          <w:tcPr>
            <w:tcW w:w="2197" w:type="dxa"/>
            <w:vAlign w:val="center"/>
          </w:tcPr>
          <w:p w14:paraId="4683036D" w14:textId="322B4A3C" w:rsidR="00473B86" w:rsidRPr="00473B86" w:rsidRDefault="00473B86" w:rsidP="00473B86">
            <w:pPr>
              <w:pStyle w:val="Default"/>
              <w:jc w:val="center"/>
              <w:rPr>
                <w:iCs/>
                <w:lang w:val="es-MX"/>
              </w:rPr>
            </w:pPr>
            <w:r w:rsidRPr="00473B86">
              <w:rPr>
                <w:iCs/>
                <w:lang w:val="es-MX"/>
              </w:rPr>
              <w:t>Proveedor</w:t>
            </w:r>
          </w:p>
        </w:tc>
        <w:tc>
          <w:tcPr>
            <w:tcW w:w="2198" w:type="dxa"/>
            <w:vAlign w:val="center"/>
          </w:tcPr>
          <w:p w14:paraId="2B27544D" w14:textId="65DD51DC" w:rsidR="00473B86" w:rsidRPr="00473B86" w:rsidRDefault="00473B86" w:rsidP="00473B86">
            <w:pPr>
              <w:pStyle w:val="Default"/>
              <w:jc w:val="center"/>
              <w:rPr>
                <w:iCs/>
                <w:lang w:val="es-MX"/>
              </w:rPr>
            </w:pPr>
            <w:r w:rsidRPr="00473B86">
              <w:rPr>
                <w:iCs/>
                <w:lang w:val="es-MX"/>
              </w:rPr>
              <w:t>Fecha de entrega</w:t>
            </w:r>
          </w:p>
        </w:tc>
        <w:tc>
          <w:tcPr>
            <w:tcW w:w="2688" w:type="dxa"/>
            <w:vAlign w:val="center"/>
          </w:tcPr>
          <w:p w14:paraId="1ED9D070" w14:textId="1F670801" w:rsidR="00473B86" w:rsidRPr="00473B86" w:rsidRDefault="00473B86" w:rsidP="00473B86">
            <w:pPr>
              <w:pStyle w:val="Default"/>
              <w:jc w:val="center"/>
              <w:rPr>
                <w:iCs/>
                <w:lang w:val="es-MX"/>
              </w:rPr>
            </w:pPr>
            <w:r w:rsidRPr="00473B86">
              <w:rPr>
                <w:iCs/>
                <w:lang w:val="es-MX"/>
              </w:rPr>
              <w:t>Fecha</w:t>
            </w:r>
            <w:r>
              <w:rPr>
                <w:iCs/>
                <w:lang w:val="es-MX"/>
              </w:rPr>
              <w:t xml:space="preserve"> </w:t>
            </w:r>
            <w:r w:rsidRPr="00473B86">
              <w:rPr>
                <w:iCs/>
                <w:lang w:val="es-MX"/>
              </w:rPr>
              <w:t xml:space="preserve">de </w:t>
            </w:r>
            <w:r w:rsidR="003B2985">
              <w:rPr>
                <w:iCs/>
                <w:lang w:val="es-MX"/>
              </w:rPr>
              <w:t>Pago</w:t>
            </w:r>
          </w:p>
        </w:tc>
        <w:tc>
          <w:tcPr>
            <w:tcW w:w="2268" w:type="dxa"/>
            <w:vAlign w:val="center"/>
          </w:tcPr>
          <w:p w14:paraId="737E1EE8" w14:textId="77777777" w:rsidR="00473B86" w:rsidRDefault="00473B86" w:rsidP="00473B86">
            <w:pPr>
              <w:pStyle w:val="Default"/>
              <w:jc w:val="center"/>
              <w:rPr>
                <w:iCs/>
                <w:lang w:val="es-MX"/>
              </w:rPr>
            </w:pPr>
          </w:p>
          <w:p w14:paraId="256AD1C9" w14:textId="34531CA1" w:rsidR="00473B86" w:rsidRDefault="00473B86" w:rsidP="00473B86">
            <w:pPr>
              <w:pStyle w:val="Default"/>
              <w:jc w:val="center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Valor de la Factura</w:t>
            </w:r>
          </w:p>
          <w:p w14:paraId="04E083B7" w14:textId="22760A03" w:rsidR="00473B86" w:rsidRPr="00473B86" w:rsidRDefault="00473B86" w:rsidP="00473B86">
            <w:pPr>
              <w:pStyle w:val="Default"/>
              <w:jc w:val="center"/>
              <w:rPr>
                <w:iCs/>
                <w:lang w:val="es-MX"/>
              </w:rPr>
            </w:pPr>
          </w:p>
        </w:tc>
      </w:tr>
      <w:tr w:rsidR="00473B86" w:rsidRPr="00473B86" w14:paraId="491C9B80" w14:textId="3429B469" w:rsidTr="00473B86">
        <w:trPr>
          <w:trHeight w:val="621"/>
        </w:trPr>
        <w:tc>
          <w:tcPr>
            <w:tcW w:w="2197" w:type="dxa"/>
          </w:tcPr>
          <w:p w14:paraId="58E307BE" w14:textId="12E615F2" w:rsidR="00473B86" w:rsidRPr="00473B86" w:rsidRDefault="00473B86" w:rsidP="00557AEB">
            <w:pPr>
              <w:pStyle w:val="Default"/>
              <w:jc w:val="both"/>
              <w:rPr>
                <w:iCs/>
                <w:lang w:val="es-MX"/>
              </w:rPr>
            </w:pPr>
          </w:p>
        </w:tc>
        <w:tc>
          <w:tcPr>
            <w:tcW w:w="2198" w:type="dxa"/>
          </w:tcPr>
          <w:p w14:paraId="18ACF9E3" w14:textId="2ADCD65D" w:rsidR="00473B86" w:rsidRPr="00473B86" w:rsidRDefault="00473B86" w:rsidP="00557AEB">
            <w:pPr>
              <w:pStyle w:val="Default"/>
              <w:jc w:val="both"/>
              <w:rPr>
                <w:iCs/>
                <w:lang w:val="es-MX"/>
              </w:rPr>
            </w:pPr>
          </w:p>
        </w:tc>
        <w:tc>
          <w:tcPr>
            <w:tcW w:w="2688" w:type="dxa"/>
          </w:tcPr>
          <w:p w14:paraId="53974509" w14:textId="17B13C45" w:rsidR="00473B86" w:rsidRPr="00473B86" w:rsidRDefault="00473B86" w:rsidP="00557AEB">
            <w:pPr>
              <w:pStyle w:val="Default"/>
              <w:jc w:val="both"/>
              <w:rPr>
                <w:iCs/>
                <w:lang w:val="es-MX"/>
              </w:rPr>
            </w:pPr>
          </w:p>
          <w:p w14:paraId="3EFB4897" w14:textId="09C76AB6" w:rsidR="00473B86" w:rsidRPr="00473B86" w:rsidRDefault="00473B86" w:rsidP="00557AEB">
            <w:pPr>
              <w:pStyle w:val="Default"/>
              <w:jc w:val="both"/>
              <w:rPr>
                <w:iCs/>
                <w:lang w:val="es-MX"/>
              </w:rPr>
            </w:pPr>
          </w:p>
        </w:tc>
        <w:tc>
          <w:tcPr>
            <w:tcW w:w="2268" w:type="dxa"/>
          </w:tcPr>
          <w:p w14:paraId="3EFAEB13" w14:textId="77777777" w:rsidR="00473B86" w:rsidRPr="00473B86" w:rsidRDefault="00473B86" w:rsidP="00557AEB">
            <w:pPr>
              <w:pStyle w:val="Default"/>
              <w:jc w:val="both"/>
              <w:rPr>
                <w:iCs/>
                <w:lang w:val="es-MX"/>
              </w:rPr>
            </w:pPr>
          </w:p>
        </w:tc>
      </w:tr>
    </w:tbl>
    <w:p w14:paraId="5299F66D" w14:textId="77777777" w:rsidR="004F20D2" w:rsidRPr="00473B86" w:rsidRDefault="004F20D2" w:rsidP="00F70F39">
      <w:pPr>
        <w:pStyle w:val="Default"/>
        <w:jc w:val="both"/>
      </w:pPr>
    </w:p>
    <w:p w14:paraId="3150594E" w14:textId="77777777" w:rsidR="00BE5233" w:rsidRDefault="00BE5233" w:rsidP="00F70F39">
      <w:pPr>
        <w:pStyle w:val="Default"/>
        <w:jc w:val="both"/>
      </w:pPr>
    </w:p>
    <w:p w14:paraId="6F4727AF" w14:textId="5EB06CF2" w:rsidR="00F70F39" w:rsidRPr="00473B86" w:rsidRDefault="00557AEB" w:rsidP="00F70F39">
      <w:pPr>
        <w:pStyle w:val="Default"/>
        <w:jc w:val="both"/>
      </w:pPr>
      <w:r w:rsidRPr="00473B86">
        <w:t>Quedo atent</w:t>
      </w:r>
      <w:r w:rsidR="00BC1AE8" w:rsidRPr="00473B86">
        <w:t>o</w:t>
      </w:r>
      <w:r w:rsidR="003160A7" w:rsidRPr="00473B86">
        <w:t xml:space="preserve"> a sus observaciones.</w:t>
      </w:r>
    </w:p>
    <w:p w14:paraId="1A5F9AEB" w14:textId="38987306" w:rsidR="00880B18" w:rsidRPr="00473B86" w:rsidRDefault="00880B18" w:rsidP="00F70F39">
      <w:pPr>
        <w:pStyle w:val="Default"/>
        <w:jc w:val="both"/>
      </w:pPr>
    </w:p>
    <w:p w14:paraId="5CA75835" w14:textId="14D593B1" w:rsidR="00955823" w:rsidRPr="00473B86" w:rsidRDefault="00955823" w:rsidP="00F70F39">
      <w:pPr>
        <w:pStyle w:val="Default"/>
        <w:jc w:val="both"/>
      </w:pPr>
    </w:p>
    <w:p w14:paraId="608FABB7" w14:textId="77777777" w:rsidR="008E5991" w:rsidRPr="00473B86" w:rsidRDefault="008E5991" w:rsidP="00F70F39">
      <w:pPr>
        <w:pStyle w:val="Default"/>
        <w:jc w:val="both"/>
      </w:pPr>
    </w:p>
    <w:p w14:paraId="12841B59" w14:textId="6223242F" w:rsidR="004F20D2" w:rsidRPr="00473B86" w:rsidRDefault="004F20D2" w:rsidP="00F70F39">
      <w:pPr>
        <w:pStyle w:val="Default"/>
        <w:jc w:val="both"/>
      </w:pPr>
    </w:p>
    <w:p w14:paraId="2053E5F2" w14:textId="12D7A762" w:rsidR="00955823" w:rsidRPr="00473B86" w:rsidRDefault="00955823" w:rsidP="00F70F39">
      <w:pPr>
        <w:pStyle w:val="Default"/>
        <w:jc w:val="both"/>
      </w:pPr>
    </w:p>
    <w:p w14:paraId="763D1B69" w14:textId="21518FEB" w:rsidR="003E599D" w:rsidRPr="00473B86" w:rsidRDefault="003E599D" w:rsidP="00F70F39">
      <w:pPr>
        <w:pStyle w:val="Default"/>
        <w:jc w:val="both"/>
      </w:pPr>
    </w:p>
    <w:p w14:paraId="510AFF1D" w14:textId="77777777" w:rsidR="003E599D" w:rsidRPr="00473B86" w:rsidRDefault="003E599D" w:rsidP="00F70F39">
      <w:pPr>
        <w:pStyle w:val="Default"/>
        <w:jc w:val="both"/>
      </w:pPr>
    </w:p>
    <w:p w14:paraId="4DA937AD" w14:textId="77777777" w:rsidR="00955823" w:rsidRPr="00473B86" w:rsidRDefault="00955823" w:rsidP="00F70F39">
      <w:pPr>
        <w:pStyle w:val="Default"/>
        <w:jc w:val="both"/>
      </w:pPr>
    </w:p>
    <w:p w14:paraId="0DC3023C" w14:textId="77777777" w:rsidR="00473B86" w:rsidRPr="00473B86" w:rsidRDefault="00473B86" w:rsidP="00F70F39">
      <w:pPr>
        <w:pStyle w:val="Default"/>
        <w:jc w:val="both"/>
      </w:pPr>
    </w:p>
    <w:p w14:paraId="08AFAEE8" w14:textId="4C3A7A18" w:rsidR="00473B86" w:rsidRPr="00473B86" w:rsidRDefault="00473B86" w:rsidP="00473B86">
      <w:pPr>
        <w:pStyle w:val="Default"/>
        <w:jc w:val="both"/>
      </w:pPr>
    </w:p>
    <w:p w14:paraId="46CB750C" w14:textId="7A6ACA1A" w:rsidR="00455CB4" w:rsidRDefault="00455CB4" w:rsidP="00FC7E2D">
      <w:pPr>
        <w:jc w:val="both"/>
        <w:rPr>
          <w:rFonts w:ascii="Arial" w:hAnsi="Arial" w:cs="Arial"/>
        </w:rPr>
      </w:pPr>
    </w:p>
    <w:p w14:paraId="1CD1DA64" w14:textId="77777777" w:rsidR="00473B86" w:rsidRDefault="00473B86" w:rsidP="00473B86">
      <w:pPr>
        <w:jc w:val="both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FE4D5" wp14:editId="21DA4388">
                <wp:simplePos x="0" y="0"/>
                <wp:positionH relativeFrom="column">
                  <wp:posOffset>24765</wp:posOffset>
                </wp:positionH>
                <wp:positionV relativeFrom="paragraph">
                  <wp:posOffset>111760</wp:posOffset>
                </wp:positionV>
                <wp:extent cx="24574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9ECB3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8pt" to="195.4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" strokecolor="black [3040]"/>
            </w:pict>
          </mc:Fallback>
        </mc:AlternateContent>
      </w:r>
    </w:p>
    <w:p w14:paraId="232507FE" w14:textId="77777777" w:rsidR="00BE5233" w:rsidRDefault="00473B86" w:rsidP="00473B86">
      <w:pPr>
        <w:jc w:val="both"/>
      </w:pPr>
      <w:r w:rsidRPr="00473B86">
        <w:t>FIRMA</w:t>
      </w:r>
      <w:r w:rsidR="00BE5233">
        <w:t xml:space="preserve"> </w:t>
      </w:r>
    </w:p>
    <w:p w14:paraId="2D803987" w14:textId="5442D653" w:rsidR="00473B86" w:rsidRDefault="00473B86" w:rsidP="00473B86">
      <w:pPr>
        <w:jc w:val="both"/>
      </w:pPr>
      <w:r w:rsidRPr="00473B86">
        <w:t>RECIBIDO</w:t>
      </w:r>
    </w:p>
    <w:p w14:paraId="459E627D" w14:textId="77777777" w:rsidR="00BE5233" w:rsidRPr="00473B86" w:rsidRDefault="00BE5233" w:rsidP="00473B86">
      <w:pPr>
        <w:jc w:val="both"/>
        <w:rPr>
          <w:rFonts w:ascii="Arial" w:hAnsi="Arial" w:cs="Arial"/>
        </w:rPr>
      </w:pPr>
    </w:p>
    <w:sectPr w:rsidR="00BE5233" w:rsidRPr="00473B86" w:rsidSect="004F20D2">
      <w:headerReference w:type="default" r:id="rId8"/>
      <w:footerReference w:type="default" r:id="rId9"/>
      <w:headerReference w:type="first" r:id="rId10"/>
      <w:footerReference w:type="first" r:id="rId11"/>
      <w:pgSz w:w="12240" w:h="18720" w:code="14"/>
      <w:pgMar w:top="2268" w:right="1701" w:bottom="2269" w:left="1701" w:header="964" w:footer="13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DC07" w14:textId="77777777" w:rsidR="00BE6080" w:rsidRDefault="00BE6080" w:rsidP="00D86CAD">
      <w:r>
        <w:separator/>
      </w:r>
    </w:p>
  </w:endnote>
  <w:endnote w:type="continuationSeparator" w:id="0">
    <w:p w14:paraId="32855A55" w14:textId="77777777" w:rsidR="00BE6080" w:rsidRDefault="00BE6080" w:rsidP="00D8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C06C" w14:textId="77777777" w:rsidR="008A4C3D" w:rsidRPr="00C603A6" w:rsidRDefault="008A4C3D" w:rsidP="008572DB">
    <w:pPr>
      <w:jc w:val="right"/>
      <w:rPr>
        <w:rFonts w:ascii="Arial" w:hAnsi="Arial" w:cs="Arial"/>
        <w:sz w:val="20"/>
        <w:szCs w:val="20"/>
      </w:rPr>
    </w:pPr>
    <w:r w:rsidRPr="00C603A6">
      <w:rPr>
        <w:rFonts w:ascii="Arial" w:hAnsi="Arial" w:cs="Arial"/>
        <w:sz w:val="20"/>
        <w:szCs w:val="20"/>
      </w:rPr>
      <w:t>FO-220-016</w:t>
    </w:r>
  </w:p>
  <w:p w14:paraId="722EEDDC" w14:textId="77777777" w:rsidR="008A4C3D" w:rsidRDefault="008A4C3D" w:rsidP="008572DB">
    <w:pPr>
      <w:pStyle w:val="NormalWeb"/>
      <w:spacing w:before="0" w:beforeAutospacing="0" w:after="0" w:afterAutospacing="0"/>
      <w:jc w:val="center"/>
      <w:rPr>
        <w:rFonts w:ascii="Arial" w:hAnsi="Arial" w:cs="Arial"/>
        <w:color w:val="000000"/>
        <w:kern w:val="24"/>
        <w:sz w:val="20"/>
        <w:szCs w:val="20"/>
      </w:rPr>
    </w:pPr>
  </w:p>
  <w:p w14:paraId="0D681014" w14:textId="77777777" w:rsidR="008A4C3D" w:rsidRPr="002A3139" w:rsidRDefault="008A4C3D" w:rsidP="008572DB">
    <w:pPr>
      <w:pStyle w:val="NormalWeb"/>
      <w:spacing w:before="0" w:beforeAutospacing="0" w:after="0" w:afterAutospacing="0"/>
      <w:jc w:val="center"/>
      <w:rPr>
        <w:rFonts w:ascii="Arial" w:hAnsi="Arial" w:cs="Arial"/>
        <w:sz w:val="20"/>
        <w:szCs w:val="20"/>
      </w:rPr>
    </w:pPr>
    <w:r w:rsidRPr="002A3139">
      <w:rPr>
        <w:rFonts w:ascii="Arial" w:hAnsi="Arial" w:cs="Arial"/>
        <w:color w:val="000000"/>
        <w:kern w:val="24"/>
        <w:sz w:val="20"/>
        <w:szCs w:val="20"/>
      </w:rPr>
      <w:t xml:space="preserve">Carrera 36 No. 5B3 – 65 Casa del Deporte </w:t>
    </w:r>
    <w:proofErr w:type="spellStart"/>
    <w:r w:rsidRPr="002A3139">
      <w:rPr>
        <w:rFonts w:ascii="Arial" w:hAnsi="Arial" w:cs="Arial"/>
        <w:color w:val="000000"/>
        <w:kern w:val="24"/>
        <w:sz w:val="20"/>
        <w:szCs w:val="20"/>
      </w:rPr>
      <w:t>Tels</w:t>
    </w:r>
    <w:proofErr w:type="spellEnd"/>
    <w:r w:rsidRPr="002A3139">
      <w:rPr>
        <w:rFonts w:ascii="Arial" w:hAnsi="Arial" w:cs="Arial"/>
        <w:color w:val="000000"/>
        <w:kern w:val="24"/>
        <w:sz w:val="20"/>
        <w:szCs w:val="20"/>
      </w:rPr>
      <w:t>: 5569242 -5560553 FAX: 5570906 Cali – Colombia</w:t>
    </w:r>
  </w:p>
  <w:p w14:paraId="6C3D8C2E" w14:textId="77777777" w:rsidR="008A4C3D" w:rsidRPr="002A3139" w:rsidRDefault="008A4C3D" w:rsidP="008572DB">
    <w:pPr>
      <w:pStyle w:val="NormalWeb"/>
      <w:spacing w:before="0" w:beforeAutospacing="0" w:after="0" w:afterAutospacing="0"/>
      <w:jc w:val="center"/>
      <w:rPr>
        <w:rFonts w:ascii="Arial" w:hAnsi="Arial" w:cs="Arial"/>
        <w:sz w:val="20"/>
        <w:szCs w:val="20"/>
        <w:lang w:val="en-US"/>
      </w:rPr>
    </w:pPr>
    <w:r w:rsidRPr="002A3139">
      <w:rPr>
        <w:rFonts w:ascii="Arial" w:hAnsi="Arial" w:cs="Arial"/>
        <w:color w:val="000000"/>
        <w:kern w:val="24"/>
        <w:sz w:val="20"/>
        <w:szCs w:val="20"/>
        <w:lang w:val="en-US"/>
      </w:rPr>
      <w:t xml:space="preserve">Web: </w:t>
    </w:r>
    <w:hyperlink r:id="rId1" w:history="1">
      <w:r w:rsidRPr="002A3139">
        <w:rPr>
          <w:rStyle w:val="Hipervnculo"/>
          <w:rFonts w:ascii="Arial" w:hAnsi="Arial" w:cs="Arial"/>
          <w:color w:val="000000"/>
          <w:kern w:val="24"/>
          <w:sz w:val="20"/>
          <w:szCs w:val="20"/>
          <w:lang w:val="en-US"/>
        </w:rPr>
        <w:t>www.indervalle.gov.co</w:t>
      </w:r>
    </w:hyperlink>
    <w:r w:rsidRPr="002A3139">
      <w:rPr>
        <w:rFonts w:ascii="Arial" w:hAnsi="Arial" w:cs="Arial"/>
        <w:color w:val="000000"/>
        <w:kern w:val="24"/>
        <w:sz w:val="20"/>
        <w:szCs w:val="20"/>
        <w:lang w:val="en-US"/>
      </w:rPr>
      <w:t xml:space="preserve"> / </w:t>
    </w:r>
    <w:proofErr w:type="spellStart"/>
    <w:r w:rsidRPr="002A3139">
      <w:rPr>
        <w:rFonts w:ascii="Arial" w:hAnsi="Arial" w:cs="Arial"/>
        <w:color w:val="000000"/>
        <w:kern w:val="24"/>
        <w:sz w:val="20"/>
        <w:szCs w:val="20"/>
        <w:lang w:val="en-US"/>
      </w:rPr>
      <w:t>E_mail</w:t>
    </w:r>
    <w:proofErr w:type="spellEnd"/>
    <w:r w:rsidRPr="002A3139">
      <w:rPr>
        <w:rFonts w:ascii="Arial" w:hAnsi="Arial" w:cs="Arial"/>
        <w:color w:val="000000"/>
        <w:kern w:val="24"/>
        <w:sz w:val="20"/>
        <w:szCs w:val="20"/>
        <w:lang w:val="en-US"/>
      </w:rPr>
      <w:t xml:space="preserve">: </w:t>
    </w:r>
    <w:hyperlink r:id="rId2" w:history="1">
      <w:r w:rsidRPr="002A3139">
        <w:rPr>
          <w:rStyle w:val="Hipervnculo"/>
          <w:rFonts w:ascii="Arial" w:hAnsi="Arial" w:cs="Arial"/>
          <w:color w:val="000000"/>
          <w:kern w:val="24"/>
          <w:sz w:val="20"/>
          <w:szCs w:val="20"/>
          <w:lang w:val="en-US"/>
        </w:rPr>
        <w:t>indervalle@emcali.net.co</w:t>
      </w:r>
    </w:hyperlink>
    <w:r w:rsidRPr="002A3139">
      <w:rPr>
        <w:rFonts w:ascii="Arial" w:hAnsi="Arial" w:cs="Arial"/>
        <w:color w:val="000000"/>
        <w:kern w:val="24"/>
        <w:sz w:val="20"/>
        <w:szCs w:val="20"/>
        <w:lang w:val="en-US"/>
      </w:rPr>
      <w:t xml:space="preserve"> </w:t>
    </w:r>
  </w:p>
  <w:p w14:paraId="1037B467" w14:textId="77777777" w:rsidR="008A4C3D" w:rsidRPr="00621B30" w:rsidRDefault="008A4C3D">
    <w:pPr>
      <w:pStyle w:val="Piedepgina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751C" w14:textId="1384538D" w:rsidR="008A4C3D" w:rsidRPr="002A3139" w:rsidRDefault="00473B86" w:rsidP="00BD19DF">
    <w:pPr>
      <w:pStyle w:val="NormalWeb"/>
      <w:spacing w:before="0" w:beforeAutospacing="0" w:after="0" w:afterAutospacing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color w:val="000000"/>
        <w:kern w:val="24"/>
        <w:sz w:val="20"/>
        <w:szCs w:val="20"/>
      </w:rPr>
      <w:t>CRA. 43ª No. 5ª – 30. Aficenter Sede Sur</w:t>
    </w:r>
    <w:r w:rsidR="008A4C3D" w:rsidRPr="002A3139">
      <w:rPr>
        <w:rFonts w:ascii="Arial" w:hAnsi="Arial" w:cs="Arial"/>
        <w:color w:val="000000"/>
        <w:kern w:val="24"/>
        <w:sz w:val="20"/>
        <w:szCs w:val="20"/>
      </w:rPr>
      <w:t xml:space="preserve"> </w:t>
    </w:r>
    <w:proofErr w:type="spellStart"/>
    <w:r w:rsidRPr="002A3139">
      <w:rPr>
        <w:rFonts w:ascii="Arial" w:hAnsi="Arial" w:cs="Arial"/>
        <w:color w:val="000000"/>
        <w:kern w:val="24"/>
        <w:sz w:val="20"/>
        <w:szCs w:val="20"/>
      </w:rPr>
      <w:t>Tels</w:t>
    </w:r>
    <w:proofErr w:type="spellEnd"/>
    <w:r w:rsidR="008A4C3D" w:rsidRPr="002A3139">
      <w:rPr>
        <w:rFonts w:ascii="Arial" w:hAnsi="Arial" w:cs="Arial"/>
        <w:color w:val="000000"/>
        <w:kern w:val="24"/>
        <w:sz w:val="20"/>
        <w:szCs w:val="20"/>
      </w:rPr>
      <w:t xml:space="preserve">: </w:t>
    </w:r>
    <w:r w:rsidRPr="00473B86">
      <w:rPr>
        <w:rFonts w:ascii="Arial" w:hAnsi="Arial" w:cs="Arial"/>
        <w:color w:val="000000"/>
        <w:kern w:val="24"/>
        <w:sz w:val="20"/>
        <w:szCs w:val="20"/>
        <w:lang w:val="es-ES"/>
      </w:rPr>
      <w:t>(57-2) 387 67 80</w:t>
    </w:r>
    <w:r>
      <w:rPr>
        <w:rFonts w:ascii="Arial" w:hAnsi="Arial" w:cs="Arial"/>
        <w:color w:val="000000"/>
        <w:kern w:val="24"/>
        <w:sz w:val="20"/>
        <w:szCs w:val="20"/>
        <w:lang w:val="es-ES"/>
      </w:rPr>
      <w:t xml:space="preserve"> </w:t>
    </w:r>
    <w:r w:rsidR="008A4C3D" w:rsidRPr="002A3139">
      <w:rPr>
        <w:rFonts w:ascii="Arial" w:hAnsi="Arial" w:cs="Arial"/>
        <w:color w:val="000000"/>
        <w:kern w:val="24"/>
        <w:sz w:val="20"/>
        <w:szCs w:val="20"/>
      </w:rPr>
      <w:t>Cali – Colombia</w:t>
    </w:r>
  </w:p>
  <w:p w14:paraId="20FBC044" w14:textId="19775F00" w:rsidR="008A4C3D" w:rsidRPr="00BD19DF" w:rsidRDefault="008A4C3D" w:rsidP="00593B77">
    <w:pPr>
      <w:pStyle w:val="NormalWeb"/>
      <w:spacing w:before="0" w:beforeAutospacing="0" w:after="0" w:afterAutospacing="0"/>
      <w:jc w:val="center"/>
      <w:rPr>
        <w:lang w:val="en-US"/>
      </w:rPr>
    </w:pPr>
    <w:r w:rsidRPr="002A3139">
      <w:rPr>
        <w:rFonts w:ascii="Arial" w:hAnsi="Arial" w:cs="Arial"/>
        <w:color w:val="000000"/>
        <w:kern w:val="24"/>
        <w:sz w:val="20"/>
        <w:szCs w:val="20"/>
        <w:lang w:val="en-US"/>
      </w:rPr>
      <w:t>Web:</w:t>
    </w:r>
    <w:r w:rsidR="00473B86">
      <w:rPr>
        <w:rFonts w:ascii="Arial" w:hAnsi="Arial" w:cs="Arial"/>
        <w:color w:val="000000"/>
        <w:kern w:val="24"/>
        <w:sz w:val="20"/>
        <w:szCs w:val="20"/>
        <w:lang w:val="en-US"/>
      </w:rPr>
      <w:t xml:space="preserve"> </w:t>
    </w:r>
    <w:hyperlink r:id="rId1" w:history="1">
      <w:r w:rsidR="00473B86" w:rsidRPr="00D91B6A">
        <w:rPr>
          <w:rStyle w:val="Hipervnculo"/>
          <w:rFonts w:ascii="Arial" w:hAnsi="Arial" w:cs="Arial"/>
          <w:kern w:val="24"/>
          <w:sz w:val="20"/>
          <w:szCs w:val="20"/>
          <w:lang w:val="en-US"/>
        </w:rPr>
        <w:t>www.aficenter.com.co</w:t>
      </w:r>
    </w:hyperlink>
    <w:r w:rsidR="00473B86">
      <w:rPr>
        <w:rFonts w:ascii="Arial" w:hAnsi="Arial" w:cs="Arial"/>
        <w:color w:val="000000"/>
        <w:kern w:val="24"/>
        <w:sz w:val="20"/>
        <w:szCs w:val="20"/>
        <w:lang w:val="en-US"/>
      </w:rPr>
      <w:t xml:space="preserve"> </w:t>
    </w:r>
    <w:r w:rsidR="00473B86" w:rsidRPr="00473B86">
      <w:rPr>
        <w:rFonts w:ascii="Arial" w:hAnsi="Arial" w:cs="Arial"/>
        <w:color w:val="000000"/>
        <w:kern w:val="24"/>
        <w:sz w:val="20"/>
        <w:szCs w:val="20"/>
        <w:lang w:val="en-US"/>
      </w:rPr>
      <w:t>/</w:t>
    </w:r>
    <w:r w:rsidRPr="002A3139">
      <w:rPr>
        <w:rFonts w:ascii="Arial" w:hAnsi="Arial" w:cs="Arial"/>
        <w:color w:val="000000"/>
        <w:kern w:val="24"/>
        <w:sz w:val="20"/>
        <w:szCs w:val="20"/>
        <w:lang w:val="en-US"/>
      </w:rPr>
      <w:t xml:space="preserve">/ </w:t>
    </w:r>
    <w:r w:rsidR="00473B86" w:rsidRPr="002A3139">
      <w:rPr>
        <w:rFonts w:ascii="Arial" w:hAnsi="Arial" w:cs="Arial"/>
        <w:color w:val="000000"/>
        <w:kern w:val="24"/>
        <w:sz w:val="20"/>
        <w:szCs w:val="20"/>
        <w:lang w:val="en-US"/>
      </w:rPr>
      <w:t>Email</w:t>
    </w:r>
    <w:r w:rsidRPr="002A3139">
      <w:rPr>
        <w:rFonts w:ascii="Arial" w:hAnsi="Arial" w:cs="Arial"/>
        <w:color w:val="000000"/>
        <w:kern w:val="24"/>
        <w:sz w:val="20"/>
        <w:szCs w:val="20"/>
        <w:lang w:val="en-US"/>
      </w:rPr>
      <w:t>:</w:t>
    </w:r>
    <w:r w:rsidR="00473B86">
      <w:t xml:space="preserve"> </w:t>
    </w:r>
    <w:r w:rsidR="00473B86" w:rsidRPr="00473B86">
      <w:rPr>
        <w:rStyle w:val="Hipervnculo"/>
        <w:rFonts w:ascii="Arial" w:hAnsi="Arial" w:cs="Arial"/>
        <w:kern w:val="24"/>
        <w:sz w:val="20"/>
        <w:szCs w:val="20"/>
        <w:lang w:val="en-US"/>
      </w:rPr>
      <w:t>atencionvirtual@aficenter.com.co</w:t>
    </w:r>
    <w:r>
      <w:rPr>
        <w:rFonts w:ascii="Arial" w:hAnsi="Arial" w:cs="Arial"/>
        <w:color w:val="000000"/>
        <w:kern w:val="24"/>
        <w:sz w:val="20"/>
        <w:szCs w:val="20"/>
        <w:lang w:val="en-US"/>
      </w:rP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2AD30" w14:textId="77777777" w:rsidR="00BE6080" w:rsidRDefault="00BE6080" w:rsidP="00D86CAD">
      <w:r>
        <w:separator/>
      </w:r>
    </w:p>
  </w:footnote>
  <w:footnote w:type="continuationSeparator" w:id="0">
    <w:p w14:paraId="743F6786" w14:textId="77777777" w:rsidR="00BE6080" w:rsidRDefault="00BE6080" w:rsidP="00D86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BDAC" w14:textId="77777777" w:rsidR="008A4C3D" w:rsidRDefault="008A4C3D">
    <w:pPr>
      <w:pStyle w:val="Encabezad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Designación supervisión. </w:t>
    </w:r>
  </w:p>
  <w:p w14:paraId="58895CA7" w14:textId="77777777" w:rsidR="008A4C3D" w:rsidRPr="008F5815" w:rsidRDefault="008A4C3D">
    <w:pPr>
      <w:pStyle w:val="Encabezado"/>
      <w:jc w:val="right"/>
      <w:rPr>
        <w:rFonts w:ascii="Arial" w:hAnsi="Arial" w:cs="Arial"/>
        <w:sz w:val="20"/>
        <w:szCs w:val="20"/>
      </w:rPr>
    </w:pPr>
    <w:r w:rsidRPr="008F5815">
      <w:rPr>
        <w:rFonts w:ascii="Arial" w:hAnsi="Arial" w:cs="Arial"/>
        <w:sz w:val="20"/>
        <w:szCs w:val="20"/>
      </w:rPr>
      <w:t xml:space="preserve">Página </w:t>
    </w:r>
    <w:sdt>
      <w:sdtPr>
        <w:rPr>
          <w:rFonts w:ascii="Arial" w:hAnsi="Arial" w:cs="Arial"/>
          <w:sz w:val="20"/>
          <w:szCs w:val="20"/>
        </w:rPr>
        <w:id w:val="875514780"/>
        <w:docPartObj>
          <w:docPartGallery w:val="Page Numbers (Top of Page)"/>
          <w:docPartUnique/>
        </w:docPartObj>
      </w:sdtPr>
      <w:sdtEndPr/>
      <w:sdtContent>
        <w:r w:rsidRPr="008F5815">
          <w:rPr>
            <w:rFonts w:ascii="Arial" w:hAnsi="Arial" w:cs="Arial"/>
            <w:sz w:val="20"/>
            <w:szCs w:val="20"/>
          </w:rPr>
          <w:fldChar w:fldCharType="begin"/>
        </w:r>
        <w:r w:rsidRPr="008F5815">
          <w:rPr>
            <w:rFonts w:ascii="Arial" w:hAnsi="Arial" w:cs="Arial"/>
            <w:sz w:val="20"/>
            <w:szCs w:val="20"/>
          </w:rPr>
          <w:instrText>PAGE   \* MERGEFORMAT</w:instrText>
        </w:r>
        <w:r w:rsidRPr="008F5815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2</w:t>
        </w:r>
        <w:r w:rsidRPr="008F5815">
          <w:rPr>
            <w:rFonts w:ascii="Arial" w:hAnsi="Arial" w:cs="Arial"/>
            <w:sz w:val="20"/>
            <w:szCs w:val="20"/>
          </w:rPr>
          <w:fldChar w:fldCharType="end"/>
        </w:r>
      </w:sdtContent>
    </w:sdt>
  </w:p>
  <w:p w14:paraId="28B46589" w14:textId="77777777" w:rsidR="008A4C3D" w:rsidRPr="008F5815" w:rsidRDefault="008A4C3D">
    <w:pPr>
      <w:pStyle w:val="Encabezado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3270C" w14:textId="67AB9F05" w:rsidR="008A4C3D" w:rsidRPr="00403BD9" w:rsidRDefault="008A4C3D" w:rsidP="00AD382E">
    <w:pPr>
      <w:pStyle w:val="Encabezado"/>
      <w:jc w:val="right"/>
      <w:rPr>
        <w:b/>
        <w:bCs/>
        <w:i/>
      </w:rPr>
    </w:pPr>
    <w:r w:rsidRPr="00403BD9">
      <w:rPr>
        <w:i/>
      </w:rPr>
      <w:t xml:space="preserve">Página </w:t>
    </w:r>
    <w:r w:rsidRPr="00403BD9">
      <w:rPr>
        <w:b/>
        <w:bCs/>
        <w:i/>
      </w:rPr>
      <w:fldChar w:fldCharType="begin"/>
    </w:r>
    <w:r w:rsidRPr="00403BD9">
      <w:rPr>
        <w:b/>
        <w:bCs/>
        <w:i/>
      </w:rPr>
      <w:instrText>PAGE</w:instrText>
    </w:r>
    <w:r w:rsidRPr="00403BD9">
      <w:rPr>
        <w:b/>
        <w:bCs/>
        <w:i/>
      </w:rPr>
      <w:fldChar w:fldCharType="separate"/>
    </w:r>
    <w:r>
      <w:rPr>
        <w:b/>
        <w:bCs/>
        <w:i/>
        <w:noProof/>
      </w:rPr>
      <w:t>1</w:t>
    </w:r>
    <w:r w:rsidRPr="00403BD9">
      <w:rPr>
        <w:b/>
        <w:bCs/>
        <w:i/>
      </w:rPr>
      <w:fldChar w:fldCharType="end"/>
    </w:r>
    <w:r w:rsidRPr="00403BD9">
      <w:rPr>
        <w:i/>
      </w:rPr>
      <w:t xml:space="preserve"> de </w:t>
    </w:r>
    <w:r w:rsidRPr="004F20D2">
      <w:rPr>
        <w:b/>
        <w:i/>
      </w:rPr>
      <w:t>1</w:t>
    </w:r>
  </w:p>
  <w:tbl>
    <w:tblPr>
      <w:tblW w:w="978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811"/>
      <w:gridCol w:w="1134"/>
      <w:gridCol w:w="1276"/>
    </w:tblGrid>
    <w:tr w:rsidR="008A4C3D" w:rsidRPr="00CB0E80" w14:paraId="32E72C33" w14:textId="77777777" w:rsidTr="00BF1F01">
      <w:trPr>
        <w:cantSplit/>
        <w:trHeight w:val="561"/>
        <w:jc w:val="center"/>
      </w:trPr>
      <w:tc>
        <w:tcPr>
          <w:tcW w:w="1560" w:type="dxa"/>
          <w:vMerge w:val="restart"/>
        </w:tcPr>
        <w:p w14:paraId="510DC103" w14:textId="3E006041" w:rsidR="008A4C3D" w:rsidRPr="00CB0E80" w:rsidRDefault="000F5524" w:rsidP="00AD382E">
          <w:pPr>
            <w:pStyle w:val="Textoindependiente"/>
            <w:rPr>
              <w:sz w:val="18"/>
              <w:szCs w:val="16"/>
            </w:rPr>
          </w:pPr>
          <w:r>
            <w:rPr>
              <w:noProof/>
              <w:sz w:val="18"/>
              <w:szCs w:val="16"/>
            </w:rPr>
            <w:drawing>
              <wp:anchor distT="0" distB="0" distL="114300" distR="114300" simplePos="0" relativeHeight="251658240" behindDoc="1" locked="0" layoutInCell="1" allowOverlap="1" wp14:anchorId="0847D1D3" wp14:editId="009B6088">
                <wp:simplePos x="0" y="0"/>
                <wp:positionH relativeFrom="column">
                  <wp:posOffset>-12700</wp:posOffset>
                </wp:positionH>
                <wp:positionV relativeFrom="paragraph">
                  <wp:posOffset>234950</wp:posOffset>
                </wp:positionV>
                <wp:extent cx="901700" cy="584200"/>
                <wp:effectExtent l="0" t="0" r="0" b="6350"/>
                <wp:wrapTight wrapText="bothSides">
                  <wp:wrapPolygon edited="0">
                    <wp:start x="0" y="0"/>
                    <wp:lineTo x="0" y="21130"/>
                    <wp:lineTo x="20992" y="21130"/>
                    <wp:lineTo x="20992" y="0"/>
                    <wp:lineTo x="0" y="0"/>
                  </wp:wrapPolygon>
                </wp:wrapTight>
                <wp:docPr id="3" name="Imagen 3" descr="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Dibujo con letras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7B27F23" w14:textId="09B93D8D" w:rsidR="008A4C3D" w:rsidRPr="00CB0E80" w:rsidRDefault="008A4C3D" w:rsidP="00AD382E">
          <w:pPr>
            <w:pStyle w:val="Textoindependiente"/>
            <w:rPr>
              <w:sz w:val="16"/>
              <w:szCs w:val="16"/>
            </w:rPr>
          </w:pPr>
        </w:p>
      </w:tc>
      <w:tc>
        <w:tcPr>
          <w:tcW w:w="5811" w:type="dxa"/>
          <w:vMerge w:val="restart"/>
          <w:vAlign w:val="center"/>
        </w:tcPr>
        <w:p w14:paraId="35C41C89" w14:textId="305E7F0D" w:rsidR="008A4C3D" w:rsidRPr="00961E39" w:rsidRDefault="000F5524" w:rsidP="00AD382E">
          <w:pPr>
            <w:pStyle w:val="Textoindependiente"/>
            <w:jc w:val="center"/>
            <w:rPr>
              <w:rFonts w:eastAsia="Arial Unicode MS"/>
              <w:i w:val="0"/>
              <w:sz w:val="18"/>
            </w:rPr>
          </w:pPr>
          <w:r>
            <w:rPr>
              <w:rFonts w:eastAsia="Arial Unicode MS"/>
              <w:i w:val="0"/>
              <w:sz w:val="18"/>
            </w:rPr>
            <w:t xml:space="preserve">CENTRO MEDICO </w:t>
          </w:r>
          <w:r w:rsidR="00012FB6">
            <w:rPr>
              <w:rFonts w:eastAsia="Arial Unicode MS"/>
              <w:i w:val="0"/>
              <w:sz w:val="18"/>
            </w:rPr>
            <w:t>AFICENTER</w:t>
          </w:r>
        </w:p>
        <w:p w14:paraId="3F877DCD" w14:textId="77777777" w:rsidR="008A4C3D" w:rsidRPr="00961E39" w:rsidRDefault="008A4C3D" w:rsidP="00AD382E">
          <w:pPr>
            <w:pStyle w:val="Textoindependiente"/>
            <w:jc w:val="center"/>
            <w:rPr>
              <w:rFonts w:eastAsia="Arial Unicode MS"/>
              <w:i w:val="0"/>
              <w:sz w:val="18"/>
            </w:rPr>
          </w:pPr>
          <w:r w:rsidRPr="00961E39">
            <w:rPr>
              <w:rFonts w:eastAsia="Arial Unicode MS"/>
              <w:i w:val="0"/>
              <w:sz w:val="18"/>
            </w:rPr>
            <w:t>SISTEMA DE GESTIÓN</w:t>
          </w:r>
        </w:p>
        <w:p w14:paraId="4BF1E6A2" w14:textId="343CDEEE" w:rsidR="008A4C3D" w:rsidRPr="00961E39" w:rsidRDefault="008A4C3D" w:rsidP="00AD382E">
          <w:pPr>
            <w:pStyle w:val="Textoindependiente"/>
            <w:jc w:val="center"/>
            <w:rPr>
              <w:i w:val="0"/>
            </w:rPr>
          </w:pPr>
          <w:r>
            <w:rPr>
              <w:i w:val="0"/>
            </w:rPr>
            <w:t xml:space="preserve">OFICIO </w:t>
          </w:r>
        </w:p>
      </w:tc>
      <w:tc>
        <w:tcPr>
          <w:tcW w:w="1134" w:type="dxa"/>
          <w:vAlign w:val="center"/>
        </w:tcPr>
        <w:p w14:paraId="1A29A16E" w14:textId="77777777" w:rsidR="008A4C3D" w:rsidRPr="00403BD9" w:rsidRDefault="008A4C3D" w:rsidP="00AD382E">
          <w:pPr>
            <w:pStyle w:val="Textoindependiente"/>
            <w:rPr>
              <w:i w:val="0"/>
              <w:sz w:val="20"/>
            </w:rPr>
          </w:pPr>
          <w:r w:rsidRPr="00403BD9">
            <w:rPr>
              <w:i w:val="0"/>
              <w:sz w:val="16"/>
            </w:rPr>
            <w:t xml:space="preserve">CODIGO  </w:t>
          </w:r>
        </w:p>
      </w:tc>
      <w:tc>
        <w:tcPr>
          <w:tcW w:w="1276" w:type="dxa"/>
          <w:vAlign w:val="center"/>
        </w:tcPr>
        <w:p w14:paraId="4A22C4DD" w14:textId="2B2AA6FA" w:rsidR="008A4C3D" w:rsidRPr="00403BD9" w:rsidRDefault="008A4C3D" w:rsidP="00AD382E">
          <w:pPr>
            <w:pStyle w:val="Textoindependiente"/>
            <w:rPr>
              <w:i w:val="0"/>
              <w:sz w:val="16"/>
            </w:rPr>
          </w:pPr>
        </w:p>
      </w:tc>
    </w:tr>
    <w:tr w:rsidR="008A4C3D" w:rsidRPr="00CB0E80" w14:paraId="27F07169" w14:textId="77777777" w:rsidTr="00BF1F01">
      <w:trPr>
        <w:cantSplit/>
        <w:trHeight w:val="413"/>
        <w:jc w:val="center"/>
      </w:trPr>
      <w:tc>
        <w:tcPr>
          <w:tcW w:w="1560" w:type="dxa"/>
          <w:vMerge/>
        </w:tcPr>
        <w:p w14:paraId="6997792A" w14:textId="77777777" w:rsidR="008A4C3D" w:rsidRPr="00CB0E80" w:rsidRDefault="008A4C3D" w:rsidP="00AD382E">
          <w:pPr>
            <w:pStyle w:val="Textoindependiente"/>
            <w:rPr>
              <w:sz w:val="16"/>
              <w:szCs w:val="16"/>
            </w:rPr>
          </w:pPr>
        </w:p>
      </w:tc>
      <w:tc>
        <w:tcPr>
          <w:tcW w:w="5811" w:type="dxa"/>
          <w:vMerge/>
        </w:tcPr>
        <w:p w14:paraId="73103BE3" w14:textId="77777777" w:rsidR="008A4C3D" w:rsidRPr="00CB0E80" w:rsidRDefault="008A4C3D" w:rsidP="00AD382E">
          <w:pPr>
            <w:pStyle w:val="Textoindependiente"/>
          </w:pPr>
        </w:p>
      </w:tc>
      <w:tc>
        <w:tcPr>
          <w:tcW w:w="1134" w:type="dxa"/>
          <w:vAlign w:val="center"/>
        </w:tcPr>
        <w:p w14:paraId="50D6686D" w14:textId="77777777" w:rsidR="008A4C3D" w:rsidRPr="00403BD9" w:rsidRDefault="008A4C3D" w:rsidP="00AD382E">
          <w:pPr>
            <w:pStyle w:val="Textoindependiente"/>
            <w:rPr>
              <w:i w:val="0"/>
              <w:sz w:val="16"/>
            </w:rPr>
          </w:pPr>
          <w:r w:rsidRPr="00403BD9">
            <w:rPr>
              <w:i w:val="0"/>
              <w:sz w:val="16"/>
            </w:rPr>
            <w:t>VERSIÓN</w:t>
          </w:r>
        </w:p>
      </w:tc>
      <w:tc>
        <w:tcPr>
          <w:tcW w:w="1276" w:type="dxa"/>
          <w:vAlign w:val="center"/>
        </w:tcPr>
        <w:p w14:paraId="4C710C44" w14:textId="41EA2136" w:rsidR="008A4C3D" w:rsidRPr="00403BD9" w:rsidRDefault="008A4C3D" w:rsidP="00AD382E">
          <w:pPr>
            <w:pStyle w:val="Textoindependiente"/>
            <w:rPr>
              <w:i w:val="0"/>
              <w:sz w:val="20"/>
            </w:rPr>
          </w:pPr>
          <w:r w:rsidRPr="00403BD9">
            <w:rPr>
              <w:i w:val="0"/>
              <w:sz w:val="20"/>
            </w:rPr>
            <w:t xml:space="preserve">       </w:t>
          </w:r>
          <w:r w:rsidR="00012FB6">
            <w:rPr>
              <w:i w:val="0"/>
              <w:sz w:val="20"/>
            </w:rPr>
            <w:t>1</w:t>
          </w:r>
        </w:p>
      </w:tc>
    </w:tr>
    <w:tr w:rsidR="008A4C3D" w:rsidRPr="00CB0E80" w14:paraId="619EDD1F" w14:textId="77777777" w:rsidTr="00BF1F01">
      <w:trPr>
        <w:cantSplit/>
        <w:trHeight w:val="413"/>
        <w:jc w:val="center"/>
      </w:trPr>
      <w:tc>
        <w:tcPr>
          <w:tcW w:w="1560" w:type="dxa"/>
          <w:vMerge/>
        </w:tcPr>
        <w:p w14:paraId="4E3B816A" w14:textId="77777777" w:rsidR="008A4C3D" w:rsidRPr="00CB0E80" w:rsidRDefault="008A4C3D" w:rsidP="00AD382E">
          <w:pPr>
            <w:pStyle w:val="Textoindependiente"/>
            <w:rPr>
              <w:sz w:val="16"/>
              <w:szCs w:val="16"/>
            </w:rPr>
          </w:pPr>
        </w:p>
      </w:tc>
      <w:tc>
        <w:tcPr>
          <w:tcW w:w="5811" w:type="dxa"/>
          <w:vMerge/>
        </w:tcPr>
        <w:p w14:paraId="5BE0A928" w14:textId="77777777" w:rsidR="008A4C3D" w:rsidRPr="00CB0E80" w:rsidRDefault="008A4C3D" w:rsidP="00AD382E">
          <w:pPr>
            <w:pStyle w:val="Textoindependiente"/>
          </w:pPr>
        </w:p>
      </w:tc>
      <w:tc>
        <w:tcPr>
          <w:tcW w:w="1134" w:type="dxa"/>
          <w:vAlign w:val="center"/>
        </w:tcPr>
        <w:p w14:paraId="54C641B7" w14:textId="77777777" w:rsidR="008A4C3D" w:rsidRPr="00403BD9" w:rsidRDefault="008A4C3D" w:rsidP="00AD382E">
          <w:pPr>
            <w:pStyle w:val="Textoindependiente"/>
            <w:rPr>
              <w:i w:val="0"/>
              <w:sz w:val="16"/>
            </w:rPr>
          </w:pPr>
          <w:r w:rsidRPr="00403BD9">
            <w:rPr>
              <w:i w:val="0"/>
              <w:sz w:val="16"/>
            </w:rPr>
            <w:t>APROBADO</w:t>
          </w:r>
        </w:p>
      </w:tc>
      <w:tc>
        <w:tcPr>
          <w:tcW w:w="1276" w:type="dxa"/>
          <w:vAlign w:val="center"/>
        </w:tcPr>
        <w:p w14:paraId="54D3EFAF" w14:textId="1E547F7E" w:rsidR="008A4C3D" w:rsidRPr="00403BD9" w:rsidRDefault="008A4C3D" w:rsidP="00AD382E">
          <w:pPr>
            <w:pStyle w:val="Textoindependiente"/>
            <w:rPr>
              <w:i w:val="0"/>
              <w:sz w:val="16"/>
            </w:rPr>
          </w:pPr>
        </w:p>
      </w:tc>
    </w:tr>
  </w:tbl>
  <w:p w14:paraId="4BAEB2DC" w14:textId="6EA80EF8" w:rsidR="008A4C3D" w:rsidRDefault="008A4C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5547"/>
    <w:multiLevelType w:val="hybridMultilevel"/>
    <w:tmpl w:val="27F8D9FC"/>
    <w:lvl w:ilvl="0" w:tplc="117C0A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04A50"/>
    <w:multiLevelType w:val="hybridMultilevel"/>
    <w:tmpl w:val="F7F63F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43"/>
    <w:rsid w:val="00001FBA"/>
    <w:rsid w:val="00006AEF"/>
    <w:rsid w:val="000119C0"/>
    <w:rsid w:val="00012FB6"/>
    <w:rsid w:val="000135A6"/>
    <w:rsid w:val="00013CDA"/>
    <w:rsid w:val="00023BAC"/>
    <w:rsid w:val="00024B25"/>
    <w:rsid w:val="00030FC0"/>
    <w:rsid w:val="00032BE1"/>
    <w:rsid w:val="00034FC7"/>
    <w:rsid w:val="00046FF1"/>
    <w:rsid w:val="00054C47"/>
    <w:rsid w:val="000560F6"/>
    <w:rsid w:val="00057FCF"/>
    <w:rsid w:val="000614D5"/>
    <w:rsid w:val="00065193"/>
    <w:rsid w:val="0007439D"/>
    <w:rsid w:val="00074469"/>
    <w:rsid w:val="00083C53"/>
    <w:rsid w:val="00090286"/>
    <w:rsid w:val="00090E9B"/>
    <w:rsid w:val="00095B59"/>
    <w:rsid w:val="00097D91"/>
    <w:rsid w:val="000A1F0C"/>
    <w:rsid w:val="000B4193"/>
    <w:rsid w:val="000B44C3"/>
    <w:rsid w:val="000B7B0F"/>
    <w:rsid w:val="000F2468"/>
    <w:rsid w:val="000F33E1"/>
    <w:rsid w:val="000F4C93"/>
    <w:rsid w:val="000F5524"/>
    <w:rsid w:val="00100AEA"/>
    <w:rsid w:val="00110220"/>
    <w:rsid w:val="001118C7"/>
    <w:rsid w:val="00113CB5"/>
    <w:rsid w:val="00113EB2"/>
    <w:rsid w:val="00117E7D"/>
    <w:rsid w:val="00120F9F"/>
    <w:rsid w:val="00123FE6"/>
    <w:rsid w:val="001248AE"/>
    <w:rsid w:val="00131F63"/>
    <w:rsid w:val="00132FCB"/>
    <w:rsid w:val="0013527A"/>
    <w:rsid w:val="001361F3"/>
    <w:rsid w:val="00136B75"/>
    <w:rsid w:val="00136C51"/>
    <w:rsid w:val="001413B4"/>
    <w:rsid w:val="001423F3"/>
    <w:rsid w:val="00143B74"/>
    <w:rsid w:val="001441EE"/>
    <w:rsid w:val="00145154"/>
    <w:rsid w:val="00147443"/>
    <w:rsid w:val="001478A7"/>
    <w:rsid w:val="001505CF"/>
    <w:rsid w:val="0015699D"/>
    <w:rsid w:val="00157E12"/>
    <w:rsid w:val="001608E4"/>
    <w:rsid w:val="0016286D"/>
    <w:rsid w:val="001653E9"/>
    <w:rsid w:val="001744C0"/>
    <w:rsid w:val="00174A62"/>
    <w:rsid w:val="00185341"/>
    <w:rsid w:val="001862B8"/>
    <w:rsid w:val="00186428"/>
    <w:rsid w:val="001869E2"/>
    <w:rsid w:val="00186B0B"/>
    <w:rsid w:val="00191282"/>
    <w:rsid w:val="001951F2"/>
    <w:rsid w:val="00197221"/>
    <w:rsid w:val="001A1791"/>
    <w:rsid w:val="001B2DA2"/>
    <w:rsid w:val="001B7DA5"/>
    <w:rsid w:val="001C76EC"/>
    <w:rsid w:val="001D0832"/>
    <w:rsid w:val="001D0D49"/>
    <w:rsid w:val="001D6028"/>
    <w:rsid w:val="001D77F3"/>
    <w:rsid w:val="001E3186"/>
    <w:rsid w:val="001F3449"/>
    <w:rsid w:val="001F722A"/>
    <w:rsid w:val="00202BE2"/>
    <w:rsid w:val="00205AFA"/>
    <w:rsid w:val="002168BF"/>
    <w:rsid w:val="00223F0E"/>
    <w:rsid w:val="00226C82"/>
    <w:rsid w:val="002326D2"/>
    <w:rsid w:val="00236BA3"/>
    <w:rsid w:val="0024084F"/>
    <w:rsid w:val="00242DCD"/>
    <w:rsid w:val="00245C3A"/>
    <w:rsid w:val="0025167E"/>
    <w:rsid w:val="0025200B"/>
    <w:rsid w:val="002531BC"/>
    <w:rsid w:val="0025361B"/>
    <w:rsid w:val="00262088"/>
    <w:rsid w:val="00266A87"/>
    <w:rsid w:val="002708D0"/>
    <w:rsid w:val="00271530"/>
    <w:rsid w:val="00271D03"/>
    <w:rsid w:val="00271F9E"/>
    <w:rsid w:val="00291223"/>
    <w:rsid w:val="002A26DD"/>
    <w:rsid w:val="002A67ED"/>
    <w:rsid w:val="002B30BA"/>
    <w:rsid w:val="002C63C3"/>
    <w:rsid w:val="002D381F"/>
    <w:rsid w:val="002E15A5"/>
    <w:rsid w:val="002E487F"/>
    <w:rsid w:val="002E7C5B"/>
    <w:rsid w:val="002E7E64"/>
    <w:rsid w:val="002F5666"/>
    <w:rsid w:val="002F647F"/>
    <w:rsid w:val="003050E2"/>
    <w:rsid w:val="003111EB"/>
    <w:rsid w:val="003128AC"/>
    <w:rsid w:val="00312E59"/>
    <w:rsid w:val="003160A7"/>
    <w:rsid w:val="003233B6"/>
    <w:rsid w:val="003259AA"/>
    <w:rsid w:val="0032684F"/>
    <w:rsid w:val="003273E1"/>
    <w:rsid w:val="0033243B"/>
    <w:rsid w:val="00333B49"/>
    <w:rsid w:val="0034003C"/>
    <w:rsid w:val="00346BF4"/>
    <w:rsid w:val="00351475"/>
    <w:rsid w:val="00356667"/>
    <w:rsid w:val="0035791B"/>
    <w:rsid w:val="00361925"/>
    <w:rsid w:val="00366CC3"/>
    <w:rsid w:val="003676EA"/>
    <w:rsid w:val="0038478E"/>
    <w:rsid w:val="00390E9D"/>
    <w:rsid w:val="003916C2"/>
    <w:rsid w:val="00392F58"/>
    <w:rsid w:val="00396D16"/>
    <w:rsid w:val="003975DB"/>
    <w:rsid w:val="003A5171"/>
    <w:rsid w:val="003B2985"/>
    <w:rsid w:val="003B33BC"/>
    <w:rsid w:val="003B59BE"/>
    <w:rsid w:val="003B6CB4"/>
    <w:rsid w:val="003C2CF5"/>
    <w:rsid w:val="003C6022"/>
    <w:rsid w:val="003C721F"/>
    <w:rsid w:val="003D0101"/>
    <w:rsid w:val="003D2739"/>
    <w:rsid w:val="003D6828"/>
    <w:rsid w:val="003E27FC"/>
    <w:rsid w:val="003E3066"/>
    <w:rsid w:val="003E3AE9"/>
    <w:rsid w:val="003E599D"/>
    <w:rsid w:val="003E6A64"/>
    <w:rsid w:val="003E70B8"/>
    <w:rsid w:val="003F357C"/>
    <w:rsid w:val="003F3B7C"/>
    <w:rsid w:val="00425940"/>
    <w:rsid w:val="00435A60"/>
    <w:rsid w:val="004361C2"/>
    <w:rsid w:val="00440E3B"/>
    <w:rsid w:val="00441D5C"/>
    <w:rsid w:val="0045136A"/>
    <w:rsid w:val="00454755"/>
    <w:rsid w:val="00455CB4"/>
    <w:rsid w:val="0045602D"/>
    <w:rsid w:val="00460C33"/>
    <w:rsid w:val="004637E9"/>
    <w:rsid w:val="004638F4"/>
    <w:rsid w:val="00465804"/>
    <w:rsid w:val="00472614"/>
    <w:rsid w:val="004738A0"/>
    <w:rsid w:val="00473B86"/>
    <w:rsid w:val="00476221"/>
    <w:rsid w:val="00480F51"/>
    <w:rsid w:val="00483B7B"/>
    <w:rsid w:val="004852B0"/>
    <w:rsid w:val="004965B5"/>
    <w:rsid w:val="004A23AA"/>
    <w:rsid w:val="004B153C"/>
    <w:rsid w:val="004E6E26"/>
    <w:rsid w:val="004F1330"/>
    <w:rsid w:val="004F20D2"/>
    <w:rsid w:val="004F4476"/>
    <w:rsid w:val="004F45FC"/>
    <w:rsid w:val="004F72A8"/>
    <w:rsid w:val="00500A53"/>
    <w:rsid w:val="00503239"/>
    <w:rsid w:val="005033B4"/>
    <w:rsid w:val="00506B7A"/>
    <w:rsid w:val="00510718"/>
    <w:rsid w:val="00512541"/>
    <w:rsid w:val="00516C7D"/>
    <w:rsid w:val="00523652"/>
    <w:rsid w:val="00524672"/>
    <w:rsid w:val="00535A7D"/>
    <w:rsid w:val="00536B07"/>
    <w:rsid w:val="00540E6C"/>
    <w:rsid w:val="00543259"/>
    <w:rsid w:val="00543452"/>
    <w:rsid w:val="0054464B"/>
    <w:rsid w:val="00544D58"/>
    <w:rsid w:val="00557AEB"/>
    <w:rsid w:val="00560127"/>
    <w:rsid w:val="00565058"/>
    <w:rsid w:val="00566CEA"/>
    <w:rsid w:val="005676EE"/>
    <w:rsid w:val="00581583"/>
    <w:rsid w:val="00581983"/>
    <w:rsid w:val="00584CED"/>
    <w:rsid w:val="005870A1"/>
    <w:rsid w:val="005904FA"/>
    <w:rsid w:val="005917E8"/>
    <w:rsid w:val="00593B77"/>
    <w:rsid w:val="00594347"/>
    <w:rsid w:val="00595770"/>
    <w:rsid w:val="00596EBA"/>
    <w:rsid w:val="005A073D"/>
    <w:rsid w:val="005A22C5"/>
    <w:rsid w:val="005A237A"/>
    <w:rsid w:val="005A3284"/>
    <w:rsid w:val="005B4BE0"/>
    <w:rsid w:val="005B4CD3"/>
    <w:rsid w:val="005B6A81"/>
    <w:rsid w:val="005C2FBF"/>
    <w:rsid w:val="005C723A"/>
    <w:rsid w:val="005D36CD"/>
    <w:rsid w:val="005D5DB8"/>
    <w:rsid w:val="005D65F7"/>
    <w:rsid w:val="005D6814"/>
    <w:rsid w:val="005E0190"/>
    <w:rsid w:val="005E3885"/>
    <w:rsid w:val="005F24E0"/>
    <w:rsid w:val="005F2762"/>
    <w:rsid w:val="005F330E"/>
    <w:rsid w:val="005F71DE"/>
    <w:rsid w:val="0061034A"/>
    <w:rsid w:val="00611D91"/>
    <w:rsid w:val="006126D8"/>
    <w:rsid w:val="00613C5F"/>
    <w:rsid w:val="00621B30"/>
    <w:rsid w:val="0062279D"/>
    <w:rsid w:val="00625DCD"/>
    <w:rsid w:val="00625EA5"/>
    <w:rsid w:val="00630B2B"/>
    <w:rsid w:val="00631DC6"/>
    <w:rsid w:val="006322E8"/>
    <w:rsid w:val="00634139"/>
    <w:rsid w:val="00641FA0"/>
    <w:rsid w:val="00650D02"/>
    <w:rsid w:val="00653036"/>
    <w:rsid w:val="0065698E"/>
    <w:rsid w:val="00656BC4"/>
    <w:rsid w:val="00664866"/>
    <w:rsid w:val="0067148B"/>
    <w:rsid w:val="00671997"/>
    <w:rsid w:val="00672C3B"/>
    <w:rsid w:val="00677D7E"/>
    <w:rsid w:val="00693D38"/>
    <w:rsid w:val="00695883"/>
    <w:rsid w:val="00695AC2"/>
    <w:rsid w:val="006A06C4"/>
    <w:rsid w:val="006A0B29"/>
    <w:rsid w:val="006A25B4"/>
    <w:rsid w:val="006A4E11"/>
    <w:rsid w:val="006A5AE4"/>
    <w:rsid w:val="006A75AD"/>
    <w:rsid w:val="006C1B34"/>
    <w:rsid w:val="006C2440"/>
    <w:rsid w:val="006C4A5D"/>
    <w:rsid w:val="006D2C50"/>
    <w:rsid w:val="006D5C79"/>
    <w:rsid w:val="006E479F"/>
    <w:rsid w:val="006E59ED"/>
    <w:rsid w:val="006E78A6"/>
    <w:rsid w:val="006F017F"/>
    <w:rsid w:val="006F157C"/>
    <w:rsid w:val="007035CF"/>
    <w:rsid w:val="00703CF3"/>
    <w:rsid w:val="007052F9"/>
    <w:rsid w:val="00706051"/>
    <w:rsid w:val="00716481"/>
    <w:rsid w:val="00721B16"/>
    <w:rsid w:val="00722FBF"/>
    <w:rsid w:val="00736C17"/>
    <w:rsid w:val="00742F3F"/>
    <w:rsid w:val="007452D0"/>
    <w:rsid w:val="00764CB6"/>
    <w:rsid w:val="007659A4"/>
    <w:rsid w:val="00767E42"/>
    <w:rsid w:val="00775188"/>
    <w:rsid w:val="00775C62"/>
    <w:rsid w:val="00781409"/>
    <w:rsid w:val="00790888"/>
    <w:rsid w:val="00793DD2"/>
    <w:rsid w:val="00794214"/>
    <w:rsid w:val="00797B14"/>
    <w:rsid w:val="007A017E"/>
    <w:rsid w:val="007A108A"/>
    <w:rsid w:val="007A1A5E"/>
    <w:rsid w:val="007A2C57"/>
    <w:rsid w:val="007A65D4"/>
    <w:rsid w:val="007C010E"/>
    <w:rsid w:val="007C5EFE"/>
    <w:rsid w:val="007D029B"/>
    <w:rsid w:val="007D05B7"/>
    <w:rsid w:val="007D2F23"/>
    <w:rsid w:val="007E2DF8"/>
    <w:rsid w:val="00800D63"/>
    <w:rsid w:val="00802FB1"/>
    <w:rsid w:val="00813D6B"/>
    <w:rsid w:val="00823849"/>
    <w:rsid w:val="00834BA1"/>
    <w:rsid w:val="00837CE8"/>
    <w:rsid w:val="008407CC"/>
    <w:rsid w:val="008416B1"/>
    <w:rsid w:val="00842081"/>
    <w:rsid w:val="00846CB1"/>
    <w:rsid w:val="008513B8"/>
    <w:rsid w:val="00856E0A"/>
    <w:rsid w:val="008572DB"/>
    <w:rsid w:val="0087279B"/>
    <w:rsid w:val="00872A91"/>
    <w:rsid w:val="008730BA"/>
    <w:rsid w:val="00873338"/>
    <w:rsid w:val="00873A04"/>
    <w:rsid w:val="0087404C"/>
    <w:rsid w:val="00880B18"/>
    <w:rsid w:val="008811F5"/>
    <w:rsid w:val="00882235"/>
    <w:rsid w:val="0088780A"/>
    <w:rsid w:val="0089607A"/>
    <w:rsid w:val="008A1EB9"/>
    <w:rsid w:val="008A3A8A"/>
    <w:rsid w:val="008A4C3D"/>
    <w:rsid w:val="008A73C2"/>
    <w:rsid w:val="008B33B5"/>
    <w:rsid w:val="008C287F"/>
    <w:rsid w:val="008C2F60"/>
    <w:rsid w:val="008C3B0F"/>
    <w:rsid w:val="008C6DBB"/>
    <w:rsid w:val="008C6EDB"/>
    <w:rsid w:val="008C734D"/>
    <w:rsid w:val="008D016B"/>
    <w:rsid w:val="008D26EB"/>
    <w:rsid w:val="008D4FA9"/>
    <w:rsid w:val="008E5991"/>
    <w:rsid w:val="008E672C"/>
    <w:rsid w:val="008F5815"/>
    <w:rsid w:val="008F5D05"/>
    <w:rsid w:val="0090250B"/>
    <w:rsid w:val="009119D6"/>
    <w:rsid w:val="00912EA9"/>
    <w:rsid w:val="00922D5F"/>
    <w:rsid w:val="00935AE4"/>
    <w:rsid w:val="00936E8F"/>
    <w:rsid w:val="00937093"/>
    <w:rsid w:val="009414D4"/>
    <w:rsid w:val="00951DE4"/>
    <w:rsid w:val="0095406D"/>
    <w:rsid w:val="00955823"/>
    <w:rsid w:val="009575C0"/>
    <w:rsid w:val="009579A4"/>
    <w:rsid w:val="00964873"/>
    <w:rsid w:val="009677A5"/>
    <w:rsid w:val="00971DF9"/>
    <w:rsid w:val="00975FD9"/>
    <w:rsid w:val="0097739A"/>
    <w:rsid w:val="0098665E"/>
    <w:rsid w:val="00986D16"/>
    <w:rsid w:val="009870E5"/>
    <w:rsid w:val="009A023F"/>
    <w:rsid w:val="009A21AF"/>
    <w:rsid w:val="009B276F"/>
    <w:rsid w:val="009B3C20"/>
    <w:rsid w:val="009C4051"/>
    <w:rsid w:val="009C509B"/>
    <w:rsid w:val="009C6975"/>
    <w:rsid w:val="009E157F"/>
    <w:rsid w:val="009F01D5"/>
    <w:rsid w:val="009F3A8D"/>
    <w:rsid w:val="009F5097"/>
    <w:rsid w:val="009F6ADC"/>
    <w:rsid w:val="009F7590"/>
    <w:rsid w:val="00A0126B"/>
    <w:rsid w:val="00A053CC"/>
    <w:rsid w:val="00A1072C"/>
    <w:rsid w:val="00A13C1D"/>
    <w:rsid w:val="00A15E28"/>
    <w:rsid w:val="00A245F7"/>
    <w:rsid w:val="00A30170"/>
    <w:rsid w:val="00A3100F"/>
    <w:rsid w:val="00A3434E"/>
    <w:rsid w:val="00A462A6"/>
    <w:rsid w:val="00A52CEA"/>
    <w:rsid w:val="00A539B3"/>
    <w:rsid w:val="00A53DFB"/>
    <w:rsid w:val="00A5549E"/>
    <w:rsid w:val="00A74F57"/>
    <w:rsid w:val="00A75CF9"/>
    <w:rsid w:val="00A778BB"/>
    <w:rsid w:val="00A82523"/>
    <w:rsid w:val="00A8499F"/>
    <w:rsid w:val="00A8719D"/>
    <w:rsid w:val="00A97384"/>
    <w:rsid w:val="00AA2A7B"/>
    <w:rsid w:val="00AA7FB9"/>
    <w:rsid w:val="00AB0912"/>
    <w:rsid w:val="00AB553C"/>
    <w:rsid w:val="00AB5999"/>
    <w:rsid w:val="00AC0660"/>
    <w:rsid w:val="00AC1BC8"/>
    <w:rsid w:val="00AC2232"/>
    <w:rsid w:val="00AC37F1"/>
    <w:rsid w:val="00AC641F"/>
    <w:rsid w:val="00AC64E1"/>
    <w:rsid w:val="00AD174B"/>
    <w:rsid w:val="00AD372E"/>
    <w:rsid w:val="00AD382E"/>
    <w:rsid w:val="00AD5BA9"/>
    <w:rsid w:val="00AE6D64"/>
    <w:rsid w:val="00AF0CF5"/>
    <w:rsid w:val="00AF260B"/>
    <w:rsid w:val="00B02EC0"/>
    <w:rsid w:val="00B04A7B"/>
    <w:rsid w:val="00B11AA2"/>
    <w:rsid w:val="00B14CC7"/>
    <w:rsid w:val="00B20C42"/>
    <w:rsid w:val="00B23F3B"/>
    <w:rsid w:val="00B24351"/>
    <w:rsid w:val="00B31E16"/>
    <w:rsid w:val="00B37B42"/>
    <w:rsid w:val="00B40731"/>
    <w:rsid w:val="00B43EE2"/>
    <w:rsid w:val="00B603DB"/>
    <w:rsid w:val="00B60649"/>
    <w:rsid w:val="00B61E40"/>
    <w:rsid w:val="00B66478"/>
    <w:rsid w:val="00B74CC2"/>
    <w:rsid w:val="00B776E1"/>
    <w:rsid w:val="00B809A6"/>
    <w:rsid w:val="00B94CF0"/>
    <w:rsid w:val="00B94E98"/>
    <w:rsid w:val="00B96A65"/>
    <w:rsid w:val="00BA4818"/>
    <w:rsid w:val="00BA520C"/>
    <w:rsid w:val="00BB26B8"/>
    <w:rsid w:val="00BB3613"/>
    <w:rsid w:val="00BB7116"/>
    <w:rsid w:val="00BC1AE8"/>
    <w:rsid w:val="00BC3866"/>
    <w:rsid w:val="00BC412D"/>
    <w:rsid w:val="00BC48B7"/>
    <w:rsid w:val="00BC4DBA"/>
    <w:rsid w:val="00BC772F"/>
    <w:rsid w:val="00BD19DF"/>
    <w:rsid w:val="00BD262F"/>
    <w:rsid w:val="00BE0F9E"/>
    <w:rsid w:val="00BE5233"/>
    <w:rsid w:val="00BE6080"/>
    <w:rsid w:val="00BF1129"/>
    <w:rsid w:val="00BF1F01"/>
    <w:rsid w:val="00BF208F"/>
    <w:rsid w:val="00BF3A88"/>
    <w:rsid w:val="00BF4581"/>
    <w:rsid w:val="00BF5422"/>
    <w:rsid w:val="00C01990"/>
    <w:rsid w:val="00C02692"/>
    <w:rsid w:val="00C112CD"/>
    <w:rsid w:val="00C130FE"/>
    <w:rsid w:val="00C1395D"/>
    <w:rsid w:val="00C207F5"/>
    <w:rsid w:val="00C23C80"/>
    <w:rsid w:val="00C27641"/>
    <w:rsid w:val="00C354A2"/>
    <w:rsid w:val="00C37D70"/>
    <w:rsid w:val="00C41914"/>
    <w:rsid w:val="00C4276E"/>
    <w:rsid w:val="00C4464F"/>
    <w:rsid w:val="00C46F5A"/>
    <w:rsid w:val="00C47C34"/>
    <w:rsid w:val="00C47EB3"/>
    <w:rsid w:val="00C51D11"/>
    <w:rsid w:val="00C5406F"/>
    <w:rsid w:val="00C54C2B"/>
    <w:rsid w:val="00C56501"/>
    <w:rsid w:val="00C603A6"/>
    <w:rsid w:val="00C63ED5"/>
    <w:rsid w:val="00C66117"/>
    <w:rsid w:val="00C70891"/>
    <w:rsid w:val="00C75D4A"/>
    <w:rsid w:val="00C779BE"/>
    <w:rsid w:val="00C87F73"/>
    <w:rsid w:val="00C928FA"/>
    <w:rsid w:val="00C96169"/>
    <w:rsid w:val="00C97D77"/>
    <w:rsid w:val="00CA2FE7"/>
    <w:rsid w:val="00CA3FA7"/>
    <w:rsid w:val="00CA58C6"/>
    <w:rsid w:val="00CA5CCC"/>
    <w:rsid w:val="00CC1C79"/>
    <w:rsid w:val="00CD1621"/>
    <w:rsid w:val="00CE2E74"/>
    <w:rsid w:val="00CE7CC8"/>
    <w:rsid w:val="00CF4B9D"/>
    <w:rsid w:val="00CF7FFA"/>
    <w:rsid w:val="00D04519"/>
    <w:rsid w:val="00D07FB1"/>
    <w:rsid w:val="00D17517"/>
    <w:rsid w:val="00D17AD3"/>
    <w:rsid w:val="00D24940"/>
    <w:rsid w:val="00D3129D"/>
    <w:rsid w:val="00D4524C"/>
    <w:rsid w:val="00D52DDB"/>
    <w:rsid w:val="00D53A8D"/>
    <w:rsid w:val="00D62039"/>
    <w:rsid w:val="00D660EC"/>
    <w:rsid w:val="00D665C3"/>
    <w:rsid w:val="00D70FB2"/>
    <w:rsid w:val="00D740E8"/>
    <w:rsid w:val="00D77281"/>
    <w:rsid w:val="00D81E8C"/>
    <w:rsid w:val="00D86CAD"/>
    <w:rsid w:val="00DA60B2"/>
    <w:rsid w:val="00DC0CC2"/>
    <w:rsid w:val="00DC1055"/>
    <w:rsid w:val="00DC1FF5"/>
    <w:rsid w:val="00DC2F3A"/>
    <w:rsid w:val="00DC3B78"/>
    <w:rsid w:val="00DC6080"/>
    <w:rsid w:val="00DD10D5"/>
    <w:rsid w:val="00DD7D93"/>
    <w:rsid w:val="00DE2C95"/>
    <w:rsid w:val="00DF2FDF"/>
    <w:rsid w:val="00E016D7"/>
    <w:rsid w:val="00E11130"/>
    <w:rsid w:val="00E219C2"/>
    <w:rsid w:val="00E22120"/>
    <w:rsid w:val="00E2477C"/>
    <w:rsid w:val="00E42498"/>
    <w:rsid w:val="00E44E31"/>
    <w:rsid w:val="00E6007F"/>
    <w:rsid w:val="00E60E79"/>
    <w:rsid w:val="00E618BE"/>
    <w:rsid w:val="00E67473"/>
    <w:rsid w:val="00E77E04"/>
    <w:rsid w:val="00E81CB8"/>
    <w:rsid w:val="00E8600E"/>
    <w:rsid w:val="00E96F8A"/>
    <w:rsid w:val="00E97557"/>
    <w:rsid w:val="00E97BE7"/>
    <w:rsid w:val="00EA0AAF"/>
    <w:rsid w:val="00EA291F"/>
    <w:rsid w:val="00EA46B9"/>
    <w:rsid w:val="00EA5A23"/>
    <w:rsid w:val="00EB13CF"/>
    <w:rsid w:val="00EB2E25"/>
    <w:rsid w:val="00EB3DBE"/>
    <w:rsid w:val="00EB6463"/>
    <w:rsid w:val="00EC3233"/>
    <w:rsid w:val="00EC3BC0"/>
    <w:rsid w:val="00EC7E3A"/>
    <w:rsid w:val="00ED0406"/>
    <w:rsid w:val="00EE5D38"/>
    <w:rsid w:val="00EF04E6"/>
    <w:rsid w:val="00EF46C0"/>
    <w:rsid w:val="00EF50A9"/>
    <w:rsid w:val="00F0759C"/>
    <w:rsid w:val="00F109C0"/>
    <w:rsid w:val="00F2230C"/>
    <w:rsid w:val="00F230EA"/>
    <w:rsid w:val="00F27997"/>
    <w:rsid w:val="00F36799"/>
    <w:rsid w:val="00F405DD"/>
    <w:rsid w:val="00F43D3B"/>
    <w:rsid w:val="00F51C72"/>
    <w:rsid w:val="00F54978"/>
    <w:rsid w:val="00F64697"/>
    <w:rsid w:val="00F66A9B"/>
    <w:rsid w:val="00F66E9E"/>
    <w:rsid w:val="00F70F39"/>
    <w:rsid w:val="00F74FBE"/>
    <w:rsid w:val="00F750A3"/>
    <w:rsid w:val="00F92521"/>
    <w:rsid w:val="00F948E0"/>
    <w:rsid w:val="00FB1ACE"/>
    <w:rsid w:val="00FB2F03"/>
    <w:rsid w:val="00FB2FEE"/>
    <w:rsid w:val="00FB5FD3"/>
    <w:rsid w:val="00FC1459"/>
    <w:rsid w:val="00FC2377"/>
    <w:rsid w:val="00FC291E"/>
    <w:rsid w:val="00FC543C"/>
    <w:rsid w:val="00FC7E2D"/>
    <w:rsid w:val="00FD7B9C"/>
    <w:rsid w:val="00FD7F0F"/>
    <w:rsid w:val="00FE16C6"/>
    <w:rsid w:val="00FE2C33"/>
    <w:rsid w:val="00FE349E"/>
    <w:rsid w:val="00FF6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58A80"/>
  <w15:docId w15:val="{C03239E3-AA13-4D31-845E-D793A0E7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61B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F20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20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08D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A53D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6C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6CAD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86C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CAD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uiPriority w:val="99"/>
    <w:rsid w:val="00BD19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D19DF"/>
    <w:pPr>
      <w:spacing w:before="100" w:beforeAutospacing="1" w:after="100" w:afterAutospacing="1"/>
    </w:pPr>
    <w:rPr>
      <w:lang w:val="es-CO" w:eastAsia="es-CO"/>
    </w:rPr>
  </w:style>
  <w:style w:type="table" w:styleId="Tablaconcuadrcula">
    <w:name w:val="Table Grid"/>
    <w:basedOn w:val="Tablanormal"/>
    <w:rsid w:val="00455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rsid w:val="0015699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7E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E12"/>
    <w:rPr>
      <w:rFonts w:ascii="Segoe UI" w:eastAsia="Times New Roman" w:hAnsi="Segoe UI" w:cs="Segoe UI"/>
      <w:sz w:val="18"/>
      <w:szCs w:val="18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613C5F"/>
    <w:rPr>
      <w:rFonts w:ascii="Times New Roman" w:eastAsia="SimSun" w:hAnsi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9F50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44E31"/>
    <w:rPr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AD382E"/>
    <w:pPr>
      <w:spacing w:after="120"/>
    </w:pPr>
    <w:rPr>
      <w:rFonts w:ascii="Arial" w:hAnsi="Arial" w:cs="Arial"/>
      <w:i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D382E"/>
    <w:rPr>
      <w:rFonts w:ascii="Arial" w:eastAsia="Times New Roman" w:hAnsi="Arial" w:cs="Arial"/>
      <w:i/>
      <w:sz w:val="24"/>
      <w:szCs w:val="24"/>
      <w:lang w:eastAsia="es-ES"/>
    </w:rPr>
  </w:style>
  <w:style w:type="paragraph" w:customStyle="1" w:styleId="Default">
    <w:name w:val="Default"/>
    <w:rsid w:val="00271F9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F20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F20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Lista">
    <w:name w:val="List"/>
    <w:basedOn w:val="Normal"/>
    <w:uiPriority w:val="99"/>
    <w:unhideWhenUsed/>
    <w:rsid w:val="004F20D2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4F20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F20D2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73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dervalle@emcali.net.co" TargetMode="External"/><Relationship Id="rId1" Type="http://schemas.openxmlformats.org/officeDocument/2006/relationships/hyperlink" Target="http://www.indervalle.gov.co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ficenter.com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pia_C\ANGELA\INDERVALLE\sria%20gral\2011\peticion\traslado%20sri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5F5F7-B8B0-40A8-916E-FF7B8601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traslado sria</Template>
  <TotalTime>27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220-007-002</vt:lpstr>
    </vt:vector>
  </TitlesOfParts>
  <Company>Hewlett-Packard Company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220-007-002</dc:title>
  <dc:creator>ANGELA</dc:creator>
  <cp:lastModifiedBy>Jorge Marlon Serna Serna</cp:lastModifiedBy>
  <cp:revision>4</cp:revision>
  <cp:lastPrinted>2021-04-19T15:33:00Z</cp:lastPrinted>
  <dcterms:created xsi:type="dcterms:W3CDTF">2021-04-19T15:36:00Z</dcterms:created>
  <dcterms:modified xsi:type="dcterms:W3CDTF">2021-04-19T16:03:00Z</dcterms:modified>
</cp:coreProperties>
</file>