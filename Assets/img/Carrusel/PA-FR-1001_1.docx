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6BDED262" w14:textId="77777777" w:rsidTr="00A6783B">
        <w:trPr>
          <w:trHeight w:val="270"/>
          <w:jc w:val="center"/>
        </w:trPr>
        <w:tc>
          <w:tcPr>
            <w:tcW w:w="10800" w:type="dxa"/>
          </w:tcPr>
          <w:p w14:paraId="07448CEB" w14:textId="256196AE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  <w:tr w:rsidR="00615018" w:rsidRPr="0041428F" w14:paraId="57EA2F27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22A9673C" w14:textId="2B778542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4E1FDA83" w14:textId="77777777" w:rsidR="00A66B18" w:rsidRDefault="00A66B18"/>
    <w:p w14:paraId="23E69A5B" w14:textId="03CCCAF8" w:rsidR="0001655B" w:rsidRDefault="0001655B" w:rsidP="00A66B18">
      <w:pPr>
        <w:pStyle w:val="Destinatario"/>
      </w:pPr>
      <w:r>
        <w:t xml:space="preserve">PLAN DE ADMINSTRACION </w:t>
      </w:r>
      <w:r w:rsidR="00821813">
        <w:t>SORRISUS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39"/>
        <w:gridCol w:w="3350"/>
        <w:gridCol w:w="3941"/>
      </w:tblGrid>
      <w:tr w:rsidR="00821813" w14:paraId="13163951" w14:textId="77777777" w:rsidTr="00821813">
        <w:tc>
          <w:tcPr>
            <w:tcW w:w="2239" w:type="dxa"/>
          </w:tcPr>
          <w:p w14:paraId="51FA1A90" w14:textId="01594BF7" w:rsidR="00821813" w:rsidRDefault="00821813" w:rsidP="00A66B18">
            <w:pPr>
              <w:pStyle w:val="Destinatario"/>
              <w:ind w:left="0"/>
            </w:pPr>
            <w:r>
              <w:t>FRECUENCIA</w:t>
            </w:r>
          </w:p>
        </w:tc>
        <w:tc>
          <w:tcPr>
            <w:tcW w:w="3350" w:type="dxa"/>
          </w:tcPr>
          <w:p w14:paraId="7A3CD810" w14:textId="79100AFD" w:rsidR="00821813" w:rsidRDefault="00821813" w:rsidP="00A66B18">
            <w:pPr>
              <w:pStyle w:val="Destinatario"/>
              <w:ind w:left="0"/>
            </w:pPr>
            <w:r>
              <w:t>LUGAR</w:t>
            </w:r>
          </w:p>
        </w:tc>
        <w:tc>
          <w:tcPr>
            <w:tcW w:w="3941" w:type="dxa"/>
          </w:tcPr>
          <w:p w14:paraId="44E7B510" w14:textId="5403B795" w:rsidR="00821813" w:rsidRDefault="00821813" w:rsidP="00A66B18">
            <w:pPr>
              <w:pStyle w:val="Destinatario"/>
              <w:ind w:left="0"/>
            </w:pPr>
            <w:r>
              <w:t>TAREA</w:t>
            </w:r>
          </w:p>
        </w:tc>
      </w:tr>
      <w:tr w:rsidR="00821813" w14:paraId="676771A1" w14:textId="77777777" w:rsidTr="00821813">
        <w:tc>
          <w:tcPr>
            <w:tcW w:w="2239" w:type="dxa"/>
          </w:tcPr>
          <w:p w14:paraId="56A19258" w14:textId="2906F198" w:rsidR="00821813" w:rsidRDefault="00821813" w:rsidP="00A66B18">
            <w:pPr>
              <w:pStyle w:val="Destinatario"/>
              <w:ind w:left="0"/>
            </w:pPr>
            <w:r>
              <w:t xml:space="preserve">2 * </w:t>
            </w:r>
            <w:r>
              <w:t>MES</w:t>
            </w:r>
          </w:p>
        </w:tc>
        <w:tc>
          <w:tcPr>
            <w:tcW w:w="3350" w:type="dxa"/>
          </w:tcPr>
          <w:p w14:paraId="0EF582D8" w14:textId="33594D5D" w:rsidR="00821813" w:rsidRDefault="00821813" w:rsidP="00A66B18">
            <w:pPr>
              <w:pStyle w:val="Destinatario"/>
              <w:ind w:left="0"/>
            </w:pPr>
            <w:r>
              <w:t>SITIO WEB</w:t>
            </w:r>
            <w:r>
              <w:t xml:space="preserve"> </w:t>
            </w:r>
          </w:p>
        </w:tc>
        <w:tc>
          <w:tcPr>
            <w:tcW w:w="3941" w:type="dxa"/>
          </w:tcPr>
          <w:p w14:paraId="2BE9D106" w14:textId="03F9C301" w:rsidR="00821813" w:rsidRDefault="00821813" w:rsidP="00A66B18">
            <w:pPr>
              <w:pStyle w:val="Destinatario"/>
              <w:ind w:left="0"/>
            </w:pPr>
            <w:r>
              <w:t>ARTICULOS</w:t>
            </w:r>
          </w:p>
        </w:tc>
      </w:tr>
      <w:tr w:rsidR="00821813" w14:paraId="0B880BF9" w14:textId="77777777" w:rsidTr="00821813">
        <w:tc>
          <w:tcPr>
            <w:tcW w:w="2239" w:type="dxa"/>
          </w:tcPr>
          <w:p w14:paraId="067F2B99" w14:textId="09375272" w:rsidR="00821813" w:rsidRDefault="00821813" w:rsidP="00A66B18">
            <w:pPr>
              <w:pStyle w:val="Destinatario"/>
              <w:ind w:left="0"/>
            </w:pPr>
            <w:r>
              <w:t>2*MES</w:t>
            </w:r>
          </w:p>
        </w:tc>
        <w:tc>
          <w:tcPr>
            <w:tcW w:w="3350" w:type="dxa"/>
          </w:tcPr>
          <w:p w14:paraId="50C684E8" w14:textId="75CF566F" w:rsidR="00821813" w:rsidRDefault="00821813" w:rsidP="00A66B18">
            <w:pPr>
              <w:pStyle w:val="Destinatario"/>
              <w:ind w:left="0"/>
            </w:pPr>
            <w:r>
              <w:t>SITIO WEB</w:t>
            </w:r>
          </w:p>
        </w:tc>
        <w:tc>
          <w:tcPr>
            <w:tcW w:w="3941" w:type="dxa"/>
          </w:tcPr>
          <w:p w14:paraId="069344E0" w14:textId="73214E00" w:rsidR="00821813" w:rsidRDefault="00821813" w:rsidP="00A66B18">
            <w:pPr>
              <w:pStyle w:val="Destinatario"/>
              <w:ind w:left="0"/>
            </w:pPr>
            <w:r>
              <w:t>ACTUALIZACION DE IMÁGENES/PROMOCIONALES</w:t>
            </w:r>
          </w:p>
        </w:tc>
      </w:tr>
      <w:tr w:rsidR="00821813" w14:paraId="48A7F22B" w14:textId="77777777" w:rsidTr="00821813">
        <w:tc>
          <w:tcPr>
            <w:tcW w:w="2239" w:type="dxa"/>
          </w:tcPr>
          <w:p w14:paraId="7D4006AD" w14:textId="4FA83D95" w:rsidR="00821813" w:rsidRDefault="00821813" w:rsidP="00A66B18">
            <w:pPr>
              <w:pStyle w:val="Destinatario"/>
              <w:ind w:left="0"/>
            </w:pPr>
            <w:r>
              <w:t>2*SEMANA</w:t>
            </w:r>
          </w:p>
        </w:tc>
        <w:tc>
          <w:tcPr>
            <w:tcW w:w="3350" w:type="dxa"/>
          </w:tcPr>
          <w:p w14:paraId="5452FC0F" w14:textId="02C28DFE" w:rsidR="00821813" w:rsidRDefault="00821813" w:rsidP="00A66B18">
            <w:pPr>
              <w:pStyle w:val="Destinatario"/>
              <w:ind w:left="0"/>
            </w:pPr>
            <w:r>
              <w:t>FACEBOOK/INSTAGRAM</w:t>
            </w:r>
          </w:p>
        </w:tc>
        <w:tc>
          <w:tcPr>
            <w:tcW w:w="3941" w:type="dxa"/>
          </w:tcPr>
          <w:p w14:paraId="2B8EED45" w14:textId="761EE73F" w:rsidR="00821813" w:rsidRDefault="00821813" w:rsidP="00A66B18">
            <w:pPr>
              <w:pStyle w:val="Destinatario"/>
              <w:ind w:left="0"/>
            </w:pPr>
            <w:r>
              <w:t>ACTUALIZACION ESTADOS</w:t>
            </w:r>
          </w:p>
        </w:tc>
      </w:tr>
      <w:tr w:rsidR="00821813" w14:paraId="55B34527" w14:textId="77777777" w:rsidTr="00821813">
        <w:tc>
          <w:tcPr>
            <w:tcW w:w="2239" w:type="dxa"/>
          </w:tcPr>
          <w:p w14:paraId="13FC5526" w14:textId="3AF6A615" w:rsidR="00821813" w:rsidRDefault="00821813" w:rsidP="00821813">
            <w:pPr>
              <w:pStyle w:val="Destinatario"/>
              <w:ind w:left="0"/>
            </w:pPr>
            <w:r>
              <w:t>2*SEMANA</w:t>
            </w:r>
          </w:p>
        </w:tc>
        <w:tc>
          <w:tcPr>
            <w:tcW w:w="3350" w:type="dxa"/>
          </w:tcPr>
          <w:p w14:paraId="525B4515" w14:textId="40AA93E5" w:rsidR="00821813" w:rsidRDefault="00821813" w:rsidP="00821813">
            <w:pPr>
              <w:pStyle w:val="Destinatario"/>
              <w:ind w:left="0"/>
            </w:pPr>
            <w:r>
              <w:t>FACEBOOK/INSTAGRAM</w:t>
            </w:r>
          </w:p>
        </w:tc>
        <w:tc>
          <w:tcPr>
            <w:tcW w:w="3941" w:type="dxa"/>
          </w:tcPr>
          <w:p w14:paraId="12760BE7" w14:textId="115CA411" w:rsidR="00821813" w:rsidRDefault="00821813" w:rsidP="00821813">
            <w:pPr>
              <w:pStyle w:val="Destinatario"/>
              <w:ind w:left="0"/>
            </w:pPr>
            <w:r>
              <w:t>PUBLICACION DE PIEZAS GRAFICAS/PROMOCIONES</w:t>
            </w:r>
          </w:p>
        </w:tc>
      </w:tr>
    </w:tbl>
    <w:p w14:paraId="783E0807" w14:textId="77777777" w:rsidR="0001655B" w:rsidRPr="00A66B18" w:rsidRDefault="0001655B" w:rsidP="00A66B18">
      <w:pPr>
        <w:pStyle w:val="Destinatario"/>
      </w:pPr>
    </w:p>
    <w:sectPr w:rsidR="0001655B" w:rsidRPr="00A66B18" w:rsidSect="009F6646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1ECBC" w14:textId="77777777" w:rsidR="00B40830" w:rsidRDefault="00B40830" w:rsidP="00A66B18">
      <w:pPr>
        <w:spacing w:before="0" w:after="0"/>
      </w:pPr>
      <w:r>
        <w:separator/>
      </w:r>
    </w:p>
  </w:endnote>
  <w:endnote w:type="continuationSeparator" w:id="0">
    <w:p w14:paraId="65573B87" w14:textId="77777777" w:rsidR="00B40830" w:rsidRDefault="00B4083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3D3A4" w14:textId="77777777" w:rsidR="00B40830" w:rsidRDefault="00B40830" w:rsidP="00A66B18">
      <w:pPr>
        <w:spacing w:before="0" w:after="0"/>
      </w:pPr>
      <w:r>
        <w:separator/>
      </w:r>
    </w:p>
  </w:footnote>
  <w:footnote w:type="continuationSeparator" w:id="0">
    <w:p w14:paraId="05463C9B" w14:textId="77777777" w:rsidR="00B40830" w:rsidRDefault="00B4083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15270" w14:textId="77777777" w:rsidR="00A66B18" w:rsidRDefault="00A66B18">
    <w:pPr>
      <w:pStyle w:val="Encabezado"/>
    </w:pP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CB2CCB" wp14:editId="71824A20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B9378A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5B"/>
    <w:rsid w:val="0001655B"/>
    <w:rsid w:val="0005185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F6F10"/>
    <w:rsid w:val="007110AB"/>
    <w:rsid w:val="00783E79"/>
    <w:rsid w:val="007B1701"/>
    <w:rsid w:val="007B5AE8"/>
    <w:rsid w:val="007C184E"/>
    <w:rsid w:val="007F5192"/>
    <w:rsid w:val="00821813"/>
    <w:rsid w:val="009F6646"/>
    <w:rsid w:val="00A26FE7"/>
    <w:rsid w:val="00A66B18"/>
    <w:rsid w:val="00A6783B"/>
    <w:rsid w:val="00A96CF8"/>
    <w:rsid w:val="00AA089B"/>
    <w:rsid w:val="00AE1388"/>
    <w:rsid w:val="00AF3982"/>
    <w:rsid w:val="00B40830"/>
    <w:rsid w:val="00B50294"/>
    <w:rsid w:val="00B57D6E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AA03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016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SANDER_\AppData\Local\Microsoft\Office\16.0\DTS\es-ES%7b1CD4A6C6-B162-4355-992A-EC4E1D7F6B9A%7d\%7b4737C6F6-C631-49E7-8DAD-91ABEA2D91E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{4737C6F6-C631-49E7-8DAD-91ABEA2D91EC}tf56348247_win32</Template>
  <TotalTime>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2020-10-04T01:13:00Z</dcterms:created>
  <dcterms:modified xsi:type="dcterms:W3CDTF">2020-10-04T04:21:00Z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