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1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431"/>
        <w:gridCol w:w="152"/>
        <w:gridCol w:w="688"/>
        <w:gridCol w:w="152"/>
        <w:gridCol w:w="313"/>
        <w:gridCol w:w="1247"/>
        <w:gridCol w:w="709"/>
        <w:gridCol w:w="29"/>
        <w:gridCol w:w="113"/>
        <w:gridCol w:w="879"/>
        <w:gridCol w:w="425"/>
        <w:gridCol w:w="567"/>
        <w:gridCol w:w="90"/>
        <w:gridCol w:w="165"/>
        <w:gridCol w:w="312"/>
        <w:gridCol w:w="113"/>
        <w:gridCol w:w="879"/>
        <w:gridCol w:w="113"/>
        <w:gridCol w:w="961"/>
        <w:gridCol w:w="32"/>
        <w:gridCol w:w="595"/>
        <w:gridCol w:w="545"/>
        <w:gridCol w:w="100"/>
        <w:gridCol w:w="489"/>
        <w:gridCol w:w="851"/>
      </w:tblGrid>
      <w:tr w:rsidR="00C52A39" w:rsidRPr="0017630E" w:rsidTr="00750D8F">
        <w:trPr>
          <w:trHeight w:val="271"/>
        </w:trPr>
        <w:tc>
          <w:tcPr>
            <w:tcW w:w="2297" w:type="dxa"/>
            <w:gridSpan w:val="6"/>
            <w:shd w:val="clear" w:color="auto" w:fill="FFFFFF" w:themeFill="background1"/>
            <w:noWrap/>
            <w:vAlign w:val="center"/>
          </w:tcPr>
          <w:p w:rsidR="00C52A39" w:rsidRPr="007644C5" w:rsidRDefault="00C52A39" w:rsidP="00C52A39">
            <w:pPr>
              <w:rPr>
                <w:rFonts w:cs="Arial"/>
                <w:b/>
                <w:sz w:val="16"/>
                <w:szCs w:val="16"/>
              </w:rPr>
            </w:pPr>
            <w:r w:rsidRPr="007644C5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INFORME:</w:t>
            </w:r>
          </w:p>
        </w:tc>
        <w:tc>
          <w:tcPr>
            <w:tcW w:w="9214" w:type="dxa"/>
            <w:gridSpan w:val="20"/>
            <w:shd w:val="clear" w:color="auto" w:fill="FFFFFF" w:themeFill="background1"/>
            <w:vAlign w:val="center"/>
          </w:tcPr>
          <w:p w:rsidR="00C52A39" w:rsidRPr="003E7750" w:rsidRDefault="0099070E" w:rsidP="000315AD">
            <w:pPr>
              <w:rPr>
                <w:rFonts w:cs="Arial"/>
                <w:b/>
                <w:spacing w:val="10"/>
                <w:sz w:val="20"/>
              </w:rPr>
            </w:pPr>
            <w:r>
              <w:rPr>
                <w:rFonts w:cs="Arial"/>
                <w:b/>
                <w:spacing w:val="10"/>
                <w:sz w:val="20"/>
              </w:rPr>
              <w:t xml:space="preserve">BITACORA </w:t>
            </w:r>
            <w:r w:rsidR="000315AD">
              <w:rPr>
                <w:rFonts w:cs="Arial"/>
                <w:b/>
                <w:spacing w:val="10"/>
                <w:sz w:val="20"/>
              </w:rPr>
              <w:t xml:space="preserve">SEGUMIENTO A PRACTICAS </w:t>
            </w:r>
            <w:r>
              <w:rPr>
                <w:rFonts w:cs="Arial"/>
                <w:b/>
                <w:spacing w:val="10"/>
                <w:sz w:val="20"/>
              </w:rPr>
              <w:t xml:space="preserve"> MES DE</w:t>
            </w:r>
            <w:r w:rsidR="000315AD">
              <w:rPr>
                <w:rFonts w:cs="Arial"/>
                <w:b/>
                <w:spacing w:val="10"/>
                <w:sz w:val="20"/>
              </w:rPr>
              <w:t>_____</w:t>
            </w:r>
            <w:r>
              <w:rPr>
                <w:rFonts w:cs="Arial"/>
                <w:b/>
                <w:spacing w:val="10"/>
                <w:sz w:val="20"/>
              </w:rPr>
              <w:t>________DE 202</w:t>
            </w:r>
            <w:r w:rsidR="000315AD">
              <w:rPr>
                <w:rFonts w:cs="Arial"/>
                <w:b/>
                <w:spacing w:val="10"/>
                <w:sz w:val="20"/>
              </w:rPr>
              <w:t>_</w:t>
            </w:r>
          </w:p>
        </w:tc>
      </w:tr>
      <w:tr w:rsidR="00C52A39" w:rsidRPr="0017630E" w:rsidTr="007644C5">
        <w:trPr>
          <w:trHeight w:val="271"/>
        </w:trPr>
        <w:tc>
          <w:tcPr>
            <w:tcW w:w="2297" w:type="dxa"/>
            <w:gridSpan w:val="6"/>
            <w:shd w:val="clear" w:color="auto" w:fill="FFFFFF" w:themeFill="background1"/>
            <w:noWrap/>
            <w:vAlign w:val="center"/>
          </w:tcPr>
          <w:p w:rsidR="00C52A39" w:rsidRPr="00E90589" w:rsidRDefault="00C52A39" w:rsidP="00C52A39">
            <w:pP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 w:rsidRPr="00E90589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PERIODO DEL INFORME: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C52A39" w:rsidRPr="00491540" w:rsidRDefault="00C52A39" w:rsidP="00C52A3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491540">
              <w:rPr>
                <w:rFonts w:cs="Arial"/>
                <w:b/>
                <w:sz w:val="16"/>
                <w:szCs w:val="16"/>
              </w:rPr>
              <w:t>DESDE</w:t>
            </w:r>
          </w:p>
        </w:tc>
        <w:tc>
          <w:tcPr>
            <w:tcW w:w="738" w:type="dxa"/>
            <w:gridSpan w:val="2"/>
            <w:shd w:val="clear" w:color="auto" w:fill="FFFFFF" w:themeFill="background1"/>
            <w:vAlign w:val="center"/>
          </w:tcPr>
          <w:p w:rsidR="00C52A39" w:rsidRPr="003E7750" w:rsidRDefault="00C52A39" w:rsidP="00C52A39">
            <w:pPr>
              <w:rPr>
                <w:rFonts w:cs="Arial"/>
                <w:b/>
                <w:spacing w:val="1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FFFFF" w:themeFill="background1"/>
            <w:vAlign w:val="center"/>
          </w:tcPr>
          <w:p w:rsidR="00C52A39" w:rsidRPr="003E7750" w:rsidRDefault="00C52A39" w:rsidP="00C52A39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082" w:type="dxa"/>
            <w:gridSpan w:val="3"/>
            <w:shd w:val="clear" w:color="auto" w:fill="FFFFFF" w:themeFill="background1"/>
            <w:vAlign w:val="center"/>
          </w:tcPr>
          <w:p w:rsidR="00C52A39" w:rsidRPr="003E7750" w:rsidRDefault="00C52A39" w:rsidP="00C52A39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69" w:type="dxa"/>
            <w:gridSpan w:val="4"/>
            <w:shd w:val="clear" w:color="auto" w:fill="FFFFFF" w:themeFill="background1"/>
            <w:vAlign w:val="center"/>
          </w:tcPr>
          <w:p w:rsidR="00C52A39" w:rsidRPr="003E7750" w:rsidRDefault="00C52A39" w:rsidP="00C52A39">
            <w:pPr>
              <w:jc w:val="center"/>
              <w:rPr>
                <w:rFonts w:cs="Arial"/>
                <w:b/>
                <w:sz w:val="16"/>
              </w:rPr>
            </w:pPr>
            <w:r w:rsidRPr="003E7750">
              <w:rPr>
                <w:rFonts w:cs="Arial"/>
                <w:b/>
                <w:sz w:val="16"/>
              </w:rPr>
              <w:t>HASTA</w:t>
            </w:r>
          </w:p>
        </w:tc>
        <w:tc>
          <w:tcPr>
            <w:tcW w:w="1074" w:type="dxa"/>
            <w:gridSpan w:val="2"/>
            <w:shd w:val="clear" w:color="auto" w:fill="FFFFFF" w:themeFill="background1"/>
            <w:vAlign w:val="center"/>
          </w:tcPr>
          <w:p w:rsidR="00C52A39" w:rsidRPr="003E7750" w:rsidRDefault="00C52A39" w:rsidP="00C52A39">
            <w:pPr>
              <w:jc w:val="center"/>
              <w:rPr>
                <w:rFonts w:cs="Arial"/>
                <w:b/>
                <w:spacing w:val="10"/>
                <w:sz w:val="18"/>
                <w:szCs w:val="18"/>
              </w:rPr>
            </w:pPr>
          </w:p>
        </w:tc>
        <w:tc>
          <w:tcPr>
            <w:tcW w:w="1272" w:type="dxa"/>
            <w:gridSpan w:val="4"/>
            <w:shd w:val="clear" w:color="auto" w:fill="FFFFFF" w:themeFill="background1"/>
            <w:vAlign w:val="center"/>
          </w:tcPr>
          <w:p w:rsidR="00C52A39" w:rsidRPr="003E7750" w:rsidRDefault="00C52A39" w:rsidP="00C52A39">
            <w:pPr>
              <w:jc w:val="center"/>
              <w:rPr>
                <w:rFonts w:cs="Arial"/>
                <w:b/>
                <w:spacing w:val="10"/>
                <w:sz w:val="18"/>
                <w:szCs w:val="18"/>
              </w:rPr>
            </w:pPr>
          </w:p>
        </w:tc>
        <w:tc>
          <w:tcPr>
            <w:tcW w:w="1340" w:type="dxa"/>
            <w:gridSpan w:val="2"/>
            <w:shd w:val="clear" w:color="auto" w:fill="FFFFFF" w:themeFill="background1"/>
            <w:vAlign w:val="center"/>
          </w:tcPr>
          <w:p w:rsidR="00C52A39" w:rsidRPr="003E7750" w:rsidRDefault="00C52A39" w:rsidP="00C52A39">
            <w:pPr>
              <w:jc w:val="center"/>
              <w:rPr>
                <w:rFonts w:cs="Arial"/>
                <w:b/>
                <w:spacing w:val="10"/>
                <w:sz w:val="18"/>
                <w:szCs w:val="18"/>
              </w:rPr>
            </w:pPr>
          </w:p>
        </w:tc>
      </w:tr>
      <w:tr w:rsidR="00C52A39" w:rsidRPr="0017630E" w:rsidTr="001306B6">
        <w:trPr>
          <w:trHeight w:val="317"/>
        </w:trPr>
        <w:tc>
          <w:tcPr>
            <w:tcW w:w="2297" w:type="dxa"/>
            <w:gridSpan w:val="6"/>
            <w:shd w:val="clear" w:color="auto" w:fill="FFFFFF" w:themeFill="background1"/>
            <w:noWrap/>
            <w:vAlign w:val="center"/>
          </w:tcPr>
          <w:p w:rsidR="00C52A39" w:rsidRPr="001F00DA" w:rsidRDefault="00C52A39" w:rsidP="00C52A39">
            <w:pP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INSTITUCION</w:t>
            </w:r>
            <w:r w:rsidRPr="001F00DA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 xml:space="preserve">: </w:t>
            </w:r>
          </w:p>
        </w:tc>
        <w:tc>
          <w:tcPr>
            <w:tcW w:w="9214" w:type="dxa"/>
            <w:gridSpan w:val="20"/>
            <w:shd w:val="clear" w:color="auto" w:fill="FFFFFF" w:themeFill="background1"/>
            <w:vAlign w:val="center"/>
          </w:tcPr>
          <w:p w:rsidR="00C52A39" w:rsidRPr="001F00DA" w:rsidRDefault="00C52A39" w:rsidP="00C52A39">
            <w:pP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 w:rsidRPr="000315AD">
              <w:rPr>
                <w:rFonts w:cs="Arial"/>
                <w:b/>
                <w:color w:val="000000"/>
                <w:sz w:val="18"/>
                <w:szCs w:val="16"/>
                <w:lang w:val="es-CO" w:eastAsia="es-CO"/>
              </w:rPr>
              <w:t>POLITECNICO INTERNACIONAL DE OCCIDENTE</w:t>
            </w:r>
            <w:r w:rsidR="000315AD" w:rsidRPr="000315AD">
              <w:rPr>
                <w:rFonts w:cs="Arial"/>
                <w:b/>
                <w:color w:val="000000"/>
                <w:sz w:val="18"/>
                <w:szCs w:val="16"/>
                <w:lang w:val="es-CO" w:eastAsia="es-CO"/>
              </w:rPr>
              <w:t>- PIO</w:t>
            </w:r>
          </w:p>
        </w:tc>
      </w:tr>
      <w:tr w:rsidR="00C52A39" w:rsidRPr="0017630E" w:rsidTr="001306B6">
        <w:trPr>
          <w:trHeight w:val="134"/>
        </w:trPr>
        <w:tc>
          <w:tcPr>
            <w:tcW w:w="11511" w:type="dxa"/>
            <w:gridSpan w:val="26"/>
            <w:shd w:val="clear" w:color="auto" w:fill="D9D9D9"/>
            <w:noWrap/>
            <w:vAlign w:val="center"/>
            <w:hideMark/>
          </w:tcPr>
          <w:p w:rsidR="00C52A39" w:rsidRPr="00F22E80" w:rsidRDefault="00C52A39" w:rsidP="00C52A39">
            <w:pPr>
              <w:ind w:left="142"/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 w:rsidRPr="00F22E80">
              <w:rPr>
                <w:rFonts w:cs="Arial"/>
                <w:b/>
                <w:sz w:val="20"/>
              </w:rPr>
              <w:t xml:space="preserve">INFORMACION DE PROGRAMA DE FORMACION </w:t>
            </w:r>
          </w:p>
        </w:tc>
      </w:tr>
      <w:tr w:rsidR="00C52A39" w:rsidRPr="00A45824" w:rsidTr="007644C5">
        <w:trPr>
          <w:trHeight w:val="270"/>
        </w:trPr>
        <w:tc>
          <w:tcPr>
            <w:tcW w:w="3544" w:type="dxa"/>
            <w:gridSpan w:val="7"/>
            <w:noWrap/>
            <w:vAlign w:val="center"/>
            <w:hideMark/>
          </w:tcPr>
          <w:p w:rsidR="00C52A39" w:rsidRPr="00F22E80" w:rsidRDefault="00C52A39" w:rsidP="00C52A39">
            <w:pP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 w:rsidRPr="00F22E80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PROGRAMA DE FORMACION</w:t>
            </w:r>
          </w:p>
        </w:tc>
        <w:tc>
          <w:tcPr>
            <w:tcW w:w="7967" w:type="dxa"/>
            <w:gridSpan w:val="19"/>
            <w:noWrap/>
            <w:vAlign w:val="center"/>
            <w:hideMark/>
          </w:tcPr>
          <w:p w:rsidR="00C52A39" w:rsidRPr="00F22E80" w:rsidRDefault="00C52A39" w:rsidP="000315AD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val="es-CO" w:eastAsia="es-CO"/>
              </w:rPr>
              <w:t xml:space="preserve">TECNICO LABORAL AUXILIAR EN </w:t>
            </w:r>
            <w:r w:rsidR="000315AD">
              <w:rPr>
                <w:rFonts w:cs="Arial"/>
                <w:color w:val="000000"/>
                <w:sz w:val="16"/>
                <w:szCs w:val="16"/>
                <w:lang w:val="es-CO" w:eastAsia="es-CO"/>
              </w:rPr>
              <w:t>________________________</w:t>
            </w:r>
          </w:p>
        </w:tc>
      </w:tr>
      <w:tr w:rsidR="00C52A39" w:rsidRPr="003E7750" w:rsidTr="00100B5B">
        <w:trPr>
          <w:trHeight w:val="267"/>
        </w:trPr>
        <w:tc>
          <w:tcPr>
            <w:tcW w:w="3544" w:type="dxa"/>
            <w:gridSpan w:val="7"/>
            <w:noWrap/>
            <w:vAlign w:val="center"/>
            <w:hideMark/>
          </w:tcPr>
          <w:p w:rsidR="00C52A39" w:rsidRPr="00F22E80" w:rsidRDefault="00C52A39" w:rsidP="00C52A39">
            <w:pP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PERIODO</w:t>
            </w:r>
          </w:p>
        </w:tc>
        <w:tc>
          <w:tcPr>
            <w:tcW w:w="851" w:type="dxa"/>
            <w:gridSpan w:val="3"/>
            <w:noWrap/>
            <w:vAlign w:val="center"/>
            <w:hideMark/>
          </w:tcPr>
          <w:p w:rsidR="00C52A39" w:rsidRPr="00F22E80" w:rsidRDefault="00C52A39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04" w:type="dxa"/>
            <w:gridSpan w:val="2"/>
            <w:noWrap/>
            <w:vAlign w:val="center"/>
            <w:hideMark/>
          </w:tcPr>
          <w:p w:rsidR="00C52A39" w:rsidRPr="00F22E80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 w:rsidRPr="00F22E80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FECHA INICIO</w:t>
            </w:r>
          </w:p>
        </w:tc>
        <w:tc>
          <w:tcPr>
            <w:tcW w:w="567" w:type="dxa"/>
            <w:noWrap/>
            <w:vAlign w:val="center"/>
          </w:tcPr>
          <w:p w:rsidR="00C52A39" w:rsidRPr="003E7750" w:rsidRDefault="00C52A39" w:rsidP="00C52A39">
            <w:pPr>
              <w:jc w:val="center"/>
              <w:rPr>
                <w:rFonts w:cs="Arial"/>
                <w:b/>
                <w:spacing w:val="10"/>
                <w:sz w:val="18"/>
                <w:szCs w:val="18"/>
              </w:rPr>
            </w:pPr>
          </w:p>
        </w:tc>
        <w:tc>
          <w:tcPr>
            <w:tcW w:w="680" w:type="dxa"/>
            <w:gridSpan w:val="4"/>
            <w:vAlign w:val="center"/>
          </w:tcPr>
          <w:p w:rsidR="00C52A39" w:rsidRPr="003E7750" w:rsidRDefault="00C52A39" w:rsidP="00C52A39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C52A39" w:rsidRPr="003E7750" w:rsidRDefault="00C52A39" w:rsidP="00C52A39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588" w:type="dxa"/>
            <w:gridSpan w:val="3"/>
            <w:noWrap/>
            <w:vAlign w:val="center"/>
            <w:hideMark/>
          </w:tcPr>
          <w:p w:rsidR="00C52A39" w:rsidRPr="003E7750" w:rsidRDefault="00C52A39" w:rsidP="00C52A39">
            <w:pPr>
              <w:jc w:val="center"/>
              <w:rPr>
                <w:rFonts w:cs="Arial"/>
                <w:b/>
                <w:sz w:val="16"/>
                <w:szCs w:val="16"/>
                <w:lang w:val="es-CO" w:eastAsia="es-CO"/>
              </w:rPr>
            </w:pPr>
            <w:r w:rsidRPr="003E7750">
              <w:rPr>
                <w:rFonts w:cs="Arial"/>
                <w:b/>
                <w:sz w:val="16"/>
                <w:szCs w:val="16"/>
                <w:lang w:val="es-CO" w:eastAsia="es-CO"/>
              </w:rPr>
              <w:t>FECHA TERMINACIÓN</w:t>
            </w:r>
          </w:p>
        </w:tc>
        <w:tc>
          <w:tcPr>
            <w:tcW w:w="545" w:type="dxa"/>
            <w:noWrap/>
            <w:vAlign w:val="center"/>
          </w:tcPr>
          <w:p w:rsidR="00C52A39" w:rsidRPr="003E7750" w:rsidRDefault="00C52A39" w:rsidP="00C52A39">
            <w:pPr>
              <w:jc w:val="center"/>
              <w:rPr>
                <w:rFonts w:cs="Arial"/>
                <w:b/>
                <w:spacing w:val="10"/>
                <w:sz w:val="18"/>
                <w:szCs w:val="18"/>
              </w:rPr>
            </w:pPr>
          </w:p>
        </w:tc>
        <w:tc>
          <w:tcPr>
            <w:tcW w:w="589" w:type="dxa"/>
            <w:gridSpan w:val="2"/>
            <w:vAlign w:val="center"/>
          </w:tcPr>
          <w:p w:rsidR="00C52A39" w:rsidRPr="003E7750" w:rsidRDefault="00C52A39" w:rsidP="00C52A39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52A39" w:rsidRPr="003E7750" w:rsidRDefault="00C52A39" w:rsidP="00C52A39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C52A39" w:rsidRPr="00A45824" w:rsidTr="001306B6">
        <w:trPr>
          <w:trHeight w:val="212"/>
        </w:trPr>
        <w:tc>
          <w:tcPr>
            <w:tcW w:w="11511" w:type="dxa"/>
            <w:gridSpan w:val="26"/>
            <w:shd w:val="clear" w:color="auto" w:fill="D9D9D9" w:themeFill="background1" w:themeFillShade="D9"/>
            <w:noWrap/>
            <w:vAlign w:val="center"/>
          </w:tcPr>
          <w:p w:rsidR="00C52A39" w:rsidRPr="00E90589" w:rsidRDefault="00C52A39" w:rsidP="00C52A39">
            <w:pPr>
              <w:ind w:left="142"/>
              <w:jc w:val="center"/>
              <w:rPr>
                <w:rFonts w:cs="Arial"/>
                <w:b/>
                <w:sz w:val="20"/>
              </w:rPr>
            </w:pPr>
            <w:r w:rsidRPr="00E90589">
              <w:rPr>
                <w:rFonts w:cs="Arial"/>
                <w:b/>
                <w:sz w:val="20"/>
              </w:rPr>
              <w:t>INFORMACIÓN DEL APRENDIZ</w:t>
            </w:r>
          </w:p>
        </w:tc>
      </w:tr>
      <w:tr w:rsidR="00C52A39" w:rsidRPr="00A45824" w:rsidTr="007644C5">
        <w:trPr>
          <w:trHeight w:val="256"/>
        </w:trPr>
        <w:tc>
          <w:tcPr>
            <w:tcW w:w="3544" w:type="dxa"/>
            <w:gridSpan w:val="7"/>
            <w:noWrap/>
            <w:vAlign w:val="center"/>
            <w:hideMark/>
          </w:tcPr>
          <w:p w:rsidR="00C52A39" w:rsidRPr="00F22E80" w:rsidRDefault="00C52A39" w:rsidP="00C52A39">
            <w:pPr>
              <w:jc w:val="both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 w:rsidRPr="00F22E80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NOMBRE</w:t>
            </w: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 xml:space="preserve">S </w:t>
            </w:r>
            <w:r w:rsidRPr="00F22E80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 xml:space="preserve"> Y APELLIDOS </w:t>
            </w: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 xml:space="preserve"> DEL </w:t>
            </w:r>
            <w:r w:rsidRPr="00F22E80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APRENDIZ</w:t>
            </w:r>
          </w:p>
        </w:tc>
        <w:tc>
          <w:tcPr>
            <w:tcW w:w="7967" w:type="dxa"/>
            <w:gridSpan w:val="19"/>
            <w:noWrap/>
            <w:vAlign w:val="center"/>
            <w:hideMark/>
          </w:tcPr>
          <w:p w:rsidR="00C52A39" w:rsidRDefault="00C52A39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</w:p>
          <w:p w:rsidR="000315AD" w:rsidRPr="00697830" w:rsidRDefault="000315AD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C52A39" w:rsidRPr="00A45824" w:rsidTr="007644C5">
        <w:trPr>
          <w:trHeight w:val="256"/>
        </w:trPr>
        <w:tc>
          <w:tcPr>
            <w:tcW w:w="3544" w:type="dxa"/>
            <w:gridSpan w:val="7"/>
            <w:noWrap/>
            <w:vAlign w:val="center"/>
          </w:tcPr>
          <w:p w:rsidR="00C52A39" w:rsidRPr="00F22E80" w:rsidRDefault="00C52A39" w:rsidP="00C52A39">
            <w:pP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 w:rsidRPr="00F22E80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DOCUMENTO DE IDENTIDAD</w:t>
            </w:r>
          </w:p>
        </w:tc>
        <w:tc>
          <w:tcPr>
            <w:tcW w:w="2977" w:type="dxa"/>
            <w:gridSpan w:val="8"/>
            <w:noWrap/>
            <w:vAlign w:val="center"/>
          </w:tcPr>
          <w:p w:rsidR="00C52A39" w:rsidRDefault="00C52A39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</w:p>
          <w:p w:rsidR="000315AD" w:rsidRPr="00697830" w:rsidRDefault="000315AD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410" w:type="dxa"/>
            <w:gridSpan w:val="6"/>
            <w:noWrap/>
            <w:vAlign w:val="center"/>
          </w:tcPr>
          <w:p w:rsidR="00C52A39" w:rsidRPr="00F22E80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TELÉFONO DE CONTACTO</w:t>
            </w:r>
          </w:p>
        </w:tc>
        <w:tc>
          <w:tcPr>
            <w:tcW w:w="2580" w:type="dxa"/>
            <w:gridSpan w:val="5"/>
            <w:noWrap/>
            <w:vAlign w:val="center"/>
          </w:tcPr>
          <w:p w:rsidR="00C52A39" w:rsidRPr="00697830" w:rsidRDefault="00C52A39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C52A39" w:rsidRPr="00A45824" w:rsidTr="007644C5">
        <w:trPr>
          <w:trHeight w:val="256"/>
        </w:trPr>
        <w:tc>
          <w:tcPr>
            <w:tcW w:w="3544" w:type="dxa"/>
            <w:gridSpan w:val="7"/>
            <w:noWrap/>
            <w:vAlign w:val="center"/>
          </w:tcPr>
          <w:p w:rsidR="00C52A39" w:rsidRDefault="00C52A39" w:rsidP="00C52A39">
            <w:pP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E- MAIL DE CONTACTO</w:t>
            </w:r>
          </w:p>
        </w:tc>
        <w:tc>
          <w:tcPr>
            <w:tcW w:w="7967" w:type="dxa"/>
            <w:gridSpan w:val="19"/>
            <w:noWrap/>
            <w:vAlign w:val="center"/>
          </w:tcPr>
          <w:p w:rsidR="00C52A39" w:rsidRDefault="00C52A39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  <w:p w:rsidR="000315AD" w:rsidRPr="00F22E80" w:rsidRDefault="000315AD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C52A39" w:rsidRPr="00A45824" w:rsidTr="00B24D88">
        <w:trPr>
          <w:trHeight w:val="501"/>
        </w:trPr>
        <w:tc>
          <w:tcPr>
            <w:tcW w:w="3544" w:type="dxa"/>
            <w:gridSpan w:val="7"/>
            <w:noWrap/>
            <w:vAlign w:val="center"/>
          </w:tcPr>
          <w:p w:rsidR="00C52A39" w:rsidRPr="00F22E80" w:rsidRDefault="00C52A39" w:rsidP="00C52A39">
            <w:pPr>
              <w:jc w:val="both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 xml:space="preserve">MODALIDAD DE ETAPA PRODUCTIVA </w:t>
            </w:r>
          </w:p>
        </w:tc>
        <w:tc>
          <w:tcPr>
            <w:tcW w:w="7967" w:type="dxa"/>
            <w:gridSpan w:val="19"/>
            <w:noWrap/>
            <w:vAlign w:val="center"/>
          </w:tcPr>
          <w:p w:rsidR="00C52A39" w:rsidRPr="00F22E80" w:rsidRDefault="00C52A39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C52A39" w:rsidRPr="00A45824" w:rsidTr="001306B6">
        <w:trPr>
          <w:trHeight w:val="256"/>
        </w:trPr>
        <w:tc>
          <w:tcPr>
            <w:tcW w:w="11511" w:type="dxa"/>
            <w:gridSpan w:val="26"/>
            <w:shd w:val="clear" w:color="auto" w:fill="D9D9D9" w:themeFill="background1" w:themeFillShade="D9"/>
            <w:noWrap/>
            <w:vAlign w:val="center"/>
          </w:tcPr>
          <w:p w:rsidR="00C52A39" w:rsidRPr="00F22E80" w:rsidRDefault="00C52A39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/>
                <w:b/>
                <w:sz w:val="20"/>
              </w:rPr>
              <w:t>INFORMACIÓN DEL COFORM</w:t>
            </w:r>
            <w:r w:rsidRPr="00CF05A7">
              <w:rPr>
                <w:rFonts w:cs="Arial"/>
                <w:b/>
                <w:sz w:val="20"/>
              </w:rPr>
              <w:t>ADOR</w:t>
            </w:r>
          </w:p>
        </w:tc>
      </w:tr>
      <w:tr w:rsidR="00C52A39" w:rsidRPr="00A45824" w:rsidTr="007644C5">
        <w:trPr>
          <w:trHeight w:val="256"/>
        </w:trPr>
        <w:tc>
          <w:tcPr>
            <w:tcW w:w="3544" w:type="dxa"/>
            <w:gridSpan w:val="7"/>
            <w:noWrap/>
            <w:vAlign w:val="center"/>
          </w:tcPr>
          <w:p w:rsidR="00C52A39" w:rsidRDefault="00C52A39" w:rsidP="00C52A39">
            <w:pPr>
              <w:jc w:val="both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NOMBRE EMPRESA</w:t>
            </w:r>
          </w:p>
        </w:tc>
        <w:tc>
          <w:tcPr>
            <w:tcW w:w="7967" w:type="dxa"/>
            <w:gridSpan w:val="19"/>
            <w:noWrap/>
            <w:vAlign w:val="center"/>
          </w:tcPr>
          <w:p w:rsidR="00C52A39" w:rsidRPr="00146E0A" w:rsidRDefault="00C52A39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C52A39" w:rsidRPr="00A45824" w:rsidTr="007644C5">
        <w:trPr>
          <w:trHeight w:val="256"/>
        </w:trPr>
        <w:tc>
          <w:tcPr>
            <w:tcW w:w="3544" w:type="dxa"/>
            <w:gridSpan w:val="7"/>
            <w:noWrap/>
            <w:vAlign w:val="center"/>
          </w:tcPr>
          <w:p w:rsidR="00C52A39" w:rsidRDefault="00C52A39" w:rsidP="00C52A39">
            <w:pPr>
              <w:jc w:val="both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NIT. EMPRESA</w:t>
            </w:r>
          </w:p>
        </w:tc>
        <w:tc>
          <w:tcPr>
            <w:tcW w:w="7967" w:type="dxa"/>
            <w:gridSpan w:val="19"/>
            <w:noWrap/>
            <w:vAlign w:val="center"/>
          </w:tcPr>
          <w:p w:rsidR="00C52A39" w:rsidRPr="00F22E80" w:rsidRDefault="00C52A39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C52A39" w:rsidRPr="00A45824" w:rsidTr="007644C5">
        <w:trPr>
          <w:trHeight w:val="256"/>
        </w:trPr>
        <w:tc>
          <w:tcPr>
            <w:tcW w:w="3544" w:type="dxa"/>
            <w:gridSpan w:val="7"/>
            <w:noWrap/>
            <w:vAlign w:val="center"/>
          </w:tcPr>
          <w:p w:rsidR="00C52A39" w:rsidRPr="001E3BDD" w:rsidRDefault="00C52A39" w:rsidP="00964B1D">
            <w:pPr>
              <w:jc w:val="both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CIUDAD Y D</w:t>
            </w:r>
            <w:r w:rsidR="00964B1D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 xml:space="preserve">IRECCION </w:t>
            </w:r>
          </w:p>
        </w:tc>
        <w:tc>
          <w:tcPr>
            <w:tcW w:w="7967" w:type="dxa"/>
            <w:gridSpan w:val="19"/>
            <w:noWrap/>
            <w:vAlign w:val="center"/>
          </w:tcPr>
          <w:p w:rsidR="00C52A39" w:rsidRPr="00F22E80" w:rsidRDefault="00C52A39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C52A39" w:rsidRPr="00A45824" w:rsidTr="007644C5">
        <w:trPr>
          <w:trHeight w:val="256"/>
        </w:trPr>
        <w:tc>
          <w:tcPr>
            <w:tcW w:w="3544" w:type="dxa"/>
            <w:gridSpan w:val="7"/>
            <w:noWrap/>
            <w:vAlign w:val="center"/>
          </w:tcPr>
          <w:p w:rsidR="00C52A39" w:rsidRPr="001E3BDD" w:rsidRDefault="00C52A39" w:rsidP="00C52A39">
            <w:pPr>
              <w:jc w:val="both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 xml:space="preserve">NOMBRE Y APELLIDOS </w:t>
            </w:r>
            <w:r w:rsidR="0021037C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JEFE INMEDIATO</w:t>
            </w:r>
          </w:p>
        </w:tc>
        <w:tc>
          <w:tcPr>
            <w:tcW w:w="7967" w:type="dxa"/>
            <w:gridSpan w:val="19"/>
            <w:noWrap/>
            <w:vAlign w:val="center"/>
          </w:tcPr>
          <w:p w:rsidR="00C52A39" w:rsidRPr="003F4E44" w:rsidRDefault="00C52A39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C52A39" w:rsidRPr="00A45824" w:rsidTr="007644C5">
        <w:trPr>
          <w:trHeight w:val="256"/>
        </w:trPr>
        <w:tc>
          <w:tcPr>
            <w:tcW w:w="3544" w:type="dxa"/>
            <w:gridSpan w:val="7"/>
            <w:noWrap/>
            <w:vAlign w:val="center"/>
          </w:tcPr>
          <w:p w:rsidR="00C52A39" w:rsidRPr="00067FAB" w:rsidRDefault="00C52A39" w:rsidP="00C52A39">
            <w:pPr>
              <w:jc w:val="both"/>
              <w:rPr>
                <w:rFonts w:cs="Arial"/>
                <w:b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eastAsia="es-CO"/>
              </w:rPr>
              <w:t>TELÉFONO DE CONTACTO</w:t>
            </w:r>
          </w:p>
        </w:tc>
        <w:tc>
          <w:tcPr>
            <w:tcW w:w="7967" w:type="dxa"/>
            <w:gridSpan w:val="19"/>
            <w:noWrap/>
            <w:vAlign w:val="center"/>
          </w:tcPr>
          <w:p w:rsidR="00C52A39" w:rsidRPr="00F22E80" w:rsidRDefault="00C52A39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C52A39" w:rsidRPr="00A45824" w:rsidTr="007644C5">
        <w:trPr>
          <w:trHeight w:val="256"/>
        </w:trPr>
        <w:tc>
          <w:tcPr>
            <w:tcW w:w="3544" w:type="dxa"/>
            <w:gridSpan w:val="7"/>
            <w:noWrap/>
            <w:vAlign w:val="center"/>
          </w:tcPr>
          <w:p w:rsidR="00C52A39" w:rsidRDefault="00C52A39" w:rsidP="00C52A39">
            <w:pPr>
              <w:jc w:val="both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E-MAIL DE CONTACTO</w:t>
            </w:r>
          </w:p>
        </w:tc>
        <w:tc>
          <w:tcPr>
            <w:tcW w:w="7967" w:type="dxa"/>
            <w:gridSpan w:val="19"/>
            <w:noWrap/>
            <w:vAlign w:val="center"/>
          </w:tcPr>
          <w:p w:rsidR="00C52A39" w:rsidRPr="00F22E80" w:rsidRDefault="00C52A39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C52A39" w:rsidRPr="00F41F20" w:rsidTr="001306B6">
        <w:trPr>
          <w:trHeight w:val="134"/>
        </w:trPr>
        <w:tc>
          <w:tcPr>
            <w:tcW w:w="11511" w:type="dxa"/>
            <w:gridSpan w:val="26"/>
            <w:shd w:val="clear" w:color="auto" w:fill="D9D9D9"/>
            <w:noWrap/>
            <w:vAlign w:val="center"/>
            <w:hideMark/>
          </w:tcPr>
          <w:p w:rsidR="00C52A39" w:rsidRPr="00E90589" w:rsidRDefault="00C52A39" w:rsidP="00C52A39">
            <w:pPr>
              <w:ind w:left="142"/>
              <w:jc w:val="center"/>
              <w:rPr>
                <w:rFonts w:cs="Arial"/>
                <w:b/>
                <w:sz w:val="20"/>
              </w:rPr>
            </w:pPr>
            <w:r w:rsidRPr="00E90589">
              <w:rPr>
                <w:rFonts w:cs="Arial"/>
                <w:b/>
                <w:sz w:val="20"/>
              </w:rPr>
              <w:t>INFORMACIÓN DEL RESPONSABLE DEL SEGUIMIENTO</w:t>
            </w:r>
          </w:p>
        </w:tc>
      </w:tr>
      <w:tr w:rsidR="00C52A39" w:rsidRPr="007644C5" w:rsidTr="00100B5B">
        <w:trPr>
          <w:trHeight w:val="337"/>
        </w:trPr>
        <w:tc>
          <w:tcPr>
            <w:tcW w:w="42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2A39" w:rsidRPr="007644C5" w:rsidRDefault="00C52A39" w:rsidP="00C52A39">
            <w:pPr>
              <w:jc w:val="both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 w:rsidRPr="007644C5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 xml:space="preserve">NOMBRES Y APELLIDOS DEL FUNCIONARIO </w:t>
            </w: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PIO</w:t>
            </w:r>
          </w:p>
        </w:tc>
        <w:tc>
          <w:tcPr>
            <w:tcW w:w="725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2A39" w:rsidRPr="003F4E44" w:rsidRDefault="00C52A39" w:rsidP="00C52A39">
            <w:pPr>
              <w:rPr>
                <w:rFonts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C52A39" w:rsidRPr="007644C5" w:rsidTr="007644C5">
        <w:trPr>
          <w:trHeight w:val="273"/>
        </w:trPr>
        <w:tc>
          <w:tcPr>
            <w:tcW w:w="42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2A39" w:rsidRPr="007644C5" w:rsidRDefault="00C52A39" w:rsidP="00C52A39">
            <w:pP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 w:rsidRPr="007644C5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TELÉFONO DE CONTACTO</w:t>
            </w:r>
          </w:p>
        </w:tc>
        <w:tc>
          <w:tcPr>
            <w:tcW w:w="725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2A39" w:rsidRPr="00F81281" w:rsidRDefault="00C52A39" w:rsidP="00C52A39">
            <w:pPr>
              <w:jc w:val="center"/>
              <w:rPr>
                <w:rFonts w:cs="Arial"/>
                <w:sz w:val="16"/>
                <w:szCs w:val="16"/>
                <w:lang w:val="es-CO" w:eastAsia="es-CO"/>
              </w:rPr>
            </w:pPr>
          </w:p>
        </w:tc>
      </w:tr>
      <w:tr w:rsidR="00C52A39" w:rsidRPr="007644C5" w:rsidTr="00100B5B">
        <w:trPr>
          <w:trHeight w:val="281"/>
        </w:trPr>
        <w:tc>
          <w:tcPr>
            <w:tcW w:w="42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2A39" w:rsidRPr="007644C5" w:rsidRDefault="00C52A39" w:rsidP="00C52A39">
            <w:pP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 w:rsidRPr="007644C5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E-MAIL DE CONTACTO</w:t>
            </w:r>
          </w:p>
        </w:tc>
        <w:tc>
          <w:tcPr>
            <w:tcW w:w="725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2A39" w:rsidRPr="00F81281" w:rsidRDefault="00C52A39" w:rsidP="00C52A39">
            <w:pPr>
              <w:jc w:val="center"/>
              <w:rPr>
                <w:rFonts w:cs="Arial"/>
                <w:sz w:val="16"/>
                <w:szCs w:val="16"/>
                <w:lang w:val="es-CO" w:eastAsia="es-CO"/>
              </w:rPr>
            </w:pPr>
          </w:p>
        </w:tc>
      </w:tr>
      <w:tr w:rsidR="00C52A39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"/>
        </w:trPr>
        <w:tc>
          <w:tcPr>
            <w:tcW w:w="11511" w:type="dxa"/>
            <w:gridSpan w:val="26"/>
            <w:shd w:val="clear" w:color="auto" w:fill="D9D9D9"/>
            <w:vAlign w:val="center"/>
          </w:tcPr>
          <w:p w:rsidR="00C52A39" w:rsidRPr="00F22E80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/>
                <w:b/>
                <w:sz w:val="20"/>
              </w:rPr>
              <w:t>ACTIVIDADES DESARROLLADAS</w:t>
            </w:r>
          </w:p>
        </w:tc>
      </w:tr>
      <w:tr w:rsidR="00C52A39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"/>
        </w:trPr>
        <w:tc>
          <w:tcPr>
            <w:tcW w:w="561" w:type="dxa"/>
            <w:shd w:val="clear" w:color="auto" w:fill="F2F2F2"/>
            <w:vAlign w:val="center"/>
          </w:tcPr>
          <w:p w:rsidR="00C52A39" w:rsidRPr="00F22E80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 w:rsidRPr="00F22E80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DD</w:t>
            </w:r>
          </w:p>
        </w:tc>
        <w:tc>
          <w:tcPr>
            <w:tcW w:w="583" w:type="dxa"/>
            <w:gridSpan w:val="2"/>
            <w:shd w:val="clear" w:color="auto" w:fill="F2F2F2"/>
            <w:vAlign w:val="center"/>
          </w:tcPr>
          <w:p w:rsidR="00C52A39" w:rsidRPr="00F22E80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 w:rsidRPr="00F22E80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MM</w:t>
            </w:r>
          </w:p>
        </w:tc>
        <w:tc>
          <w:tcPr>
            <w:tcW w:w="688" w:type="dxa"/>
            <w:shd w:val="clear" w:color="auto" w:fill="F2F2F2"/>
            <w:vAlign w:val="center"/>
          </w:tcPr>
          <w:p w:rsidR="00C52A39" w:rsidRPr="00F22E80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 w:rsidRPr="00F22E80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AAAA</w:t>
            </w:r>
          </w:p>
        </w:tc>
        <w:tc>
          <w:tcPr>
            <w:tcW w:w="9679" w:type="dxa"/>
            <w:gridSpan w:val="22"/>
            <w:shd w:val="clear" w:color="auto" w:fill="F2F2F2"/>
            <w:vAlign w:val="center"/>
          </w:tcPr>
          <w:p w:rsidR="00C52A39" w:rsidRPr="00F22E80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DESCRIPCIÓN DE LA ACTIVIDAD</w:t>
            </w:r>
          </w:p>
        </w:tc>
      </w:tr>
      <w:tr w:rsidR="00C52A39" w:rsidTr="00BE64F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561" w:type="dxa"/>
            <w:vAlign w:val="center"/>
          </w:tcPr>
          <w:p w:rsidR="00C52A39" w:rsidRDefault="00C52A39" w:rsidP="00C52A39">
            <w:pPr>
              <w:rPr>
                <w:color w:val="000000"/>
                <w:sz w:val="18"/>
                <w:szCs w:val="18"/>
              </w:rPr>
            </w:pPr>
          </w:p>
          <w:p w:rsidR="000315AD" w:rsidRPr="00C74A49" w:rsidRDefault="000315AD" w:rsidP="00C52A3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83" w:type="dxa"/>
            <w:gridSpan w:val="2"/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vAlign w:val="center"/>
          </w:tcPr>
          <w:p w:rsidR="00C52A39" w:rsidRDefault="00C52A39" w:rsidP="00C52A39">
            <w:pPr>
              <w:jc w:val="both"/>
            </w:pPr>
            <w:bookmarkStart w:id="0" w:name="_gjdgxs" w:colFirst="0" w:colLast="0"/>
            <w:bookmarkEnd w:id="0"/>
          </w:p>
        </w:tc>
      </w:tr>
      <w:tr w:rsidR="00C52A39" w:rsidTr="00653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3"/>
        </w:trPr>
        <w:tc>
          <w:tcPr>
            <w:tcW w:w="561" w:type="dxa"/>
            <w:vAlign w:val="center"/>
          </w:tcPr>
          <w:p w:rsidR="00C52A39" w:rsidRPr="00C74A49" w:rsidRDefault="00C52A39" w:rsidP="00C52A3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83" w:type="dxa"/>
            <w:gridSpan w:val="2"/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vAlign w:val="center"/>
          </w:tcPr>
          <w:p w:rsidR="00C52A39" w:rsidRDefault="00C52A39" w:rsidP="00C52A39">
            <w:pPr>
              <w:jc w:val="both"/>
            </w:pPr>
          </w:p>
        </w:tc>
      </w:tr>
      <w:tr w:rsidR="00C52A39" w:rsidTr="00653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3"/>
        </w:trPr>
        <w:tc>
          <w:tcPr>
            <w:tcW w:w="561" w:type="dxa"/>
            <w:vAlign w:val="center"/>
          </w:tcPr>
          <w:p w:rsidR="00C52A39" w:rsidRPr="00C74A49" w:rsidRDefault="00C52A39" w:rsidP="00C52A3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83" w:type="dxa"/>
            <w:gridSpan w:val="2"/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vAlign w:val="center"/>
          </w:tcPr>
          <w:p w:rsidR="00C52A39" w:rsidRDefault="00C52A39" w:rsidP="00C52A39">
            <w:pPr>
              <w:jc w:val="both"/>
            </w:pPr>
          </w:p>
        </w:tc>
      </w:tr>
      <w:tr w:rsidR="00C52A39" w:rsidTr="00653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3"/>
        </w:trPr>
        <w:tc>
          <w:tcPr>
            <w:tcW w:w="561" w:type="dxa"/>
            <w:vAlign w:val="center"/>
          </w:tcPr>
          <w:p w:rsidR="00C52A39" w:rsidRPr="00C74A49" w:rsidRDefault="00C52A39" w:rsidP="00C52A39">
            <w:pPr>
              <w:rPr>
                <w:sz w:val="18"/>
                <w:szCs w:val="18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jc w:val="both"/>
            </w:pPr>
          </w:p>
        </w:tc>
      </w:tr>
      <w:tr w:rsidR="00C52A39" w:rsidTr="00653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1"/>
        </w:trPr>
        <w:tc>
          <w:tcPr>
            <w:tcW w:w="561" w:type="dxa"/>
            <w:vAlign w:val="center"/>
          </w:tcPr>
          <w:p w:rsidR="00C52A39" w:rsidRPr="00C74A49" w:rsidRDefault="00C52A39" w:rsidP="00C52A39">
            <w:pPr>
              <w:rPr>
                <w:sz w:val="18"/>
                <w:szCs w:val="18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jc w:val="both"/>
            </w:pPr>
          </w:p>
        </w:tc>
      </w:tr>
      <w:tr w:rsidR="00C52A39" w:rsidTr="00653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03"/>
        </w:trPr>
        <w:tc>
          <w:tcPr>
            <w:tcW w:w="561" w:type="dxa"/>
            <w:vAlign w:val="center"/>
          </w:tcPr>
          <w:p w:rsidR="00C52A39" w:rsidRPr="00C74A49" w:rsidRDefault="00C52A39" w:rsidP="00C52A39">
            <w:pPr>
              <w:rPr>
                <w:sz w:val="18"/>
                <w:szCs w:val="18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jc w:val="both"/>
            </w:pPr>
          </w:p>
        </w:tc>
      </w:tr>
      <w:tr w:rsidR="00C52A39" w:rsidTr="00653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561" w:type="dxa"/>
            <w:vAlign w:val="center"/>
          </w:tcPr>
          <w:p w:rsidR="00C52A39" w:rsidRPr="00C74A49" w:rsidRDefault="00C52A39" w:rsidP="00C52A39">
            <w:pPr>
              <w:rPr>
                <w:sz w:val="18"/>
                <w:szCs w:val="18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jc w:val="both"/>
            </w:pPr>
          </w:p>
        </w:tc>
      </w:tr>
      <w:tr w:rsidR="00C52A39" w:rsidTr="00653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9"/>
        </w:trPr>
        <w:tc>
          <w:tcPr>
            <w:tcW w:w="561" w:type="dxa"/>
            <w:vAlign w:val="center"/>
          </w:tcPr>
          <w:p w:rsidR="00C52A39" w:rsidRPr="00C74A49" w:rsidRDefault="00C52A39" w:rsidP="00C52A39">
            <w:pPr>
              <w:rPr>
                <w:sz w:val="18"/>
                <w:szCs w:val="18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jc w:val="both"/>
            </w:pPr>
            <w:bookmarkStart w:id="1" w:name="_30j0zll" w:colFirst="0" w:colLast="0"/>
            <w:bookmarkEnd w:id="1"/>
          </w:p>
        </w:tc>
      </w:tr>
      <w:tr w:rsidR="00C52A39" w:rsidTr="00653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561" w:type="dxa"/>
            <w:vAlign w:val="center"/>
          </w:tcPr>
          <w:p w:rsidR="00C52A39" w:rsidRPr="00C74A49" w:rsidRDefault="00C52A39" w:rsidP="00C52A39">
            <w:pPr>
              <w:rPr>
                <w:sz w:val="18"/>
                <w:szCs w:val="18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jc w:val="both"/>
            </w:pPr>
          </w:p>
        </w:tc>
      </w:tr>
      <w:tr w:rsidR="00C52A39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C52A39" w:rsidRPr="00C74A49" w:rsidRDefault="00C52A39" w:rsidP="00C52A39">
            <w:pPr>
              <w:rPr>
                <w:sz w:val="18"/>
                <w:szCs w:val="18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jc w:val="both"/>
            </w:pPr>
          </w:p>
        </w:tc>
      </w:tr>
      <w:tr w:rsidR="00C52A39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C52A39" w:rsidRPr="00C74A49" w:rsidRDefault="00C52A39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jc w:val="both"/>
            </w:pPr>
          </w:p>
        </w:tc>
      </w:tr>
      <w:tr w:rsidR="00C52A39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C52A39" w:rsidRDefault="00C52A39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jc w:val="both"/>
            </w:pPr>
          </w:p>
        </w:tc>
      </w:tr>
      <w:tr w:rsidR="00C52A39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C52A39" w:rsidRDefault="00C52A39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jc w:val="both"/>
            </w:pPr>
          </w:p>
        </w:tc>
      </w:tr>
      <w:tr w:rsidR="00C52A39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C52A39" w:rsidRDefault="00C52A39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C52A39" w:rsidRDefault="00C52A39" w:rsidP="00C52A39">
            <w:pPr>
              <w:jc w:val="both"/>
            </w:pPr>
          </w:p>
        </w:tc>
      </w:tr>
      <w:tr w:rsidR="0021037C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21037C" w:rsidRDefault="0021037C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jc w:val="both"/>
            </w:pPr>
          </w:p>
        </w:tc>
      </w:tr>
      <w:tr w:rsidR="0021037C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21037C" w:rsidRDefault="0021037C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jc w:val="both"/>
            </w:pPr>
          </w:p>
        </w:tc>
      </w:tr>
      <w:tr w:rsidR="0021037C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21037C" w:rsidRDefault="0021037C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jc w:val="both"/>
            </w:pPr>
          </w:p>
        </w:tc>
      </w:tr>
      <w:tr w:rsidR="0021037C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21037C" w:rsidRDefault="0021037C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jc w:val="both"/>
            </w:pPr>
          </w:p>
        </w:tc>
      </w:tr>
      <w:tr w:rsidR="0021037C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21037C" w:rsidRDefault="0021037C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jc w:val="both"/>
            </w:pPr>
          </w:p>
        </w:tc>
      </w:tr>
      <w:tr w:rsidR="0021037C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21037C" w:rsidRDefault="0021037C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jc w:val="both"/>
            </w:pPr>
          </w:p>
        </w:tc>
      </w:tr>
      <w:tr w:rsidR="0021037C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21037C" w:rsidRDefault="0021037C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jc w:val="both"/>
            </w:pPr>
          </w:p>
        </w:tc>
      </w:tr>
      <w:tr w:rsidR="0021037C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21037C" w:rsidRDefault="0021037C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jc w:val="both"/>
            </w:pPr>
          </w:p>
        </w:tc>
      </w:tr>
      <w:tr w:rsidR="0021037C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21037C" w:rsidRDefault="0021037C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jc w:val="both"/>
            </w:pPr>
          </w:p>
        </w:tc>
      </w:tr>
      <w:tr w:rsidR="0021037C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21037C" w:rsidRDefault="0021037C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jc w:val="both"/>
            </w:pPr>
          </w:p>
        </w:tc>
      </w:tr>
      <w:tr w:rsidR="0021037C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21037C" w:rsidRDefault="0021037C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jc w:val="both"/>
            </w:pPr>
          </w:p>
        </w:tc>
      </w:tr>
      <w:tr w:rsidR="0021037C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21037C" w:rsidRDefault="0021037C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jc w:val="both"/>
            </w:pPr>
          </w:p>
        </w:tc>
      </w:tr>
      <w:tr w:rsidR="0021037C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21037C" w:rsidRDefault="0021037C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jc w:val="both"/>
            </w:pPr>
          </w:p>
        </w:tc>
      </w:tr>
      <w:tr w:rsidR="0021037C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21037C" w:rsidRDefault="0021037C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jc w:val="both"/>
            </w:pPr>
          </w:p>
        </w:tc>
      </w:tr>
      <w:tr w:rsidR="0021037C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21037C" w:rsidRDefault="0021037C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jc w:val="both"/>
            </w:pPr>
          </w:p>
        </w:tc>
      </w:tr>
      <w:tr w:rsidR="0021037C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21037C" w:rsidRDefault="0021037C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jc w:val="both"/>
            </w:pPr>
          </w:p>
        </w:tc>
      </w:tr>
      <w:tr w:rsidR="0021037C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21037C" w:rsidRDefault="0021037C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21037C" w:rsidRDefault="0021037C" w:rsidP="00C52A39">
            <w:pPr>
              <w:jc w:val="both"/>
            </w:pPr>
          </w:p>
        </w:tc>
      </w:tr>
      <w:tr w:rsidR="000315AD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0315AD" w:rsidRDefault="000315AD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0315AD" w:rsidRDefault="000315AD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0315AD" w:rsidRDefault="000315AD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0315AD" w:rsidRDefault="000315AD" w:rsidP="00C52A39">
            <w:pPr>
              <w:jc w:val="both"/>
            </w:pPr>
          </w:p>
        </w:tc>
      </w:tr>
      <w:tr w:rsidR="000315AD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561" w:type="dxa"/>
            <w:vAlign w:val="center"/>
          </w:tcPr>
          <w:p w:rsidR="000315AD" w:rsidRDefault="000315AD" w:rsidP="00C52A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83" w:type="dxa"/>
            <w:gridSpan w:val="2"/>
            <w:tcBorders>
              <w:bottom w:val="single" w:sz="4" w:space="0" w:color="auto"/>
            </w:tcBorders>
            <w:vAlign w:val="center"/>
          </w:tcPr>
          <w:p w:rsidR="000315AD" w:rsidRDefault="000315AD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0315AD" w:rsidRDefault="000315AD" w:rsidP="00C52A39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679" w:type="dxa"/>
            <w:gridSpan w:val="22"/>
            <w:tcBorders>
              <w:bottom w:val="single" w:sz="4" w:space="0" w:color="auto"/>
            </w:tcBorders>
            <w:vAlign w:val="center"/>
          </w:tcPr>
          <w:p w:rsidR="000315AD" w:rsidRDefault="000315AD" w:rsidP="00C52A39">
            <w:pPr>
              <w:jc w:val="both"/>
            </w:pPr>
          </w:p>
          <w:p w:rsidR="000315AD" w:rsidRDefault="000315AD" w:rsidP="00C52A39">
            <w:pPr>
              <w:jc w:val="both"/>
            </w:pPr>
          </w:p>
          <w:p w:rsidR="000315AD" w:rsidRDefault="000315AD" w:rsidP="00C52A39">
            <w:pPr>
              <w:jc w:val="both"/>
            </w:pPr>
          </w:p>
          <w:p w:rsidR="000315AD" w:rsidRDefault="000315AD" w:rsidP="00C52A39">
            <w:pPr>
              <w:jc w:val="both"/>
            </w:pPr>
          </w:p>
        </w:tc>
      </w:tr>
      <w:tr w:rsidR="00C52A39" w:rsidRPr="00CA78DA" w:rsidTr="001306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"/>
        </w:trPr>
        <w:tc>
          <w:tcPr>
            <w:tcW w:w="11511" w:type="dxa"/>
            <w:gridSpan w:val="26"/>
            <w:shd w:val="clear" w:color="auto" w:fill="D9D9D9"/>
            <w:vAlign w:val="center"/>
          </w:tcPr>
          <w:p w:rsidR="00C52A39" w:rsidRPr="00F22E80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 w:rsidRPr="00CF05A7">
              <w:rPr>
                <w:rFonts w:cs="Arial"/>
                <w:b/>
                <w:sz w:val="20"/>
              </w:rPr>
              <w:t xml:space="preserve">OBSERVACIONES </w:t>
            </w:r>
            <w:r>
              <w:rPr>
                <w:rFonts w:cs="Arial"/>
                <w:b/>
                <w:sz w:val="20"/>
              </w:rPr>
              <w:t xml:space="preserve"> DEL </w:t>
            </w:r>
            <w:r w:rsidRPr="00CF05A7">
              <w:rPr>
                <w:rFonts w:cs="Arial"/>
                <w:b/>
                <w:sz w:val="20"/>
              </w:rPr>
              <w:t>APRENDIZ Y COEVALUADOR</w:t>
            </w:r>
          </w:p>
        </w:tc>
      </w:tr>
      <w:tr w:rsidR="00C52A39" w:rsidTr="00B74D9C">
        <w:trPr>
          <w:trHeight w:val="601"/>
        </w:trPr>
        <w:tc>
          <w:tcPr>
            <w:tcW w:w="3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2A39" w:rsidRPr="00F22E80" w:rsidRDefault="00C52A39" w:rsidP="00C52A39">
            <w:pPr>
              <w:jc w:val="both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 xml:space="preserve">OBSERVACIONES DEL </w:t>
            </w:r>
            <w:r w:rsidRPr="00F22E80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 xml:space="preserve"> APRENDIZ</w:t>
            </w:r>
          </w:p>
        </w:tc>
        <w:tc>
          <w:tcPr>
            <w:tcW w:w="79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2A39" w:rsidRDefault="00C52A39" w:rsidP="00C52A39">
            <w:pPr>
              <w:jc w:val="center"/>
              <w:rPr>
                <w:rFonts w:cs="Arial"/>
                <w:color w:val="FF0000"/>
                <w:sz w:val="16"/>
                <w:szCs w:val="16"/>
                <w:lang w:val="es-CO" w:eastAsia="es-CO"/>
              </w:rPr>
            </w:pPr>
          </w:p>
          <w:p w:rsidR="000315AD" w:rsidRDefault="000315AD" w:rsidP="00C52A39">
            <w:pPr>
              <w:jc w:val="center"/>
              <w:rPr>
                <w:rFonts w:cs="Arial"/>
                <w:color w:val="FF0000"/>
                <w:sz w:val="16"/>
                <w:szCs w:val="16"/>
                <w:lang w:val="es-CO" w:eastAsia="es-CO"/>
              </w:rPr>
            </w:pPr>
          </w:p>
          <w:p w:rsidR="000315AD" w:rsidRDefault="000315AD" w:rsidP="00C52A39">
            <w:pPr>
              <w:jc w:val="center"/>
              <w:rPr>
                <w:rFonts w:cs="Arial"/>
                <w:color w:val="FF0000"/>
                <w:sz w:val="16"/>
                <w:szCs w:val="16"/>
                <w:lang w:val="es-CO" w:eastAsia="es-CO"/>
              </w:rPr>
            </w:pPr>
          </w:p>
          <w:p w:rsidR="000315AD" w:rsidRDefault="000315AD" w:rsidP="00C52A39">
            <w:pPr>
              <w:jc w:val="center"/>
              <w:rPr>
                <w:rFonts w:cs="Arial"/>
                <w:color w:val="FF0000"/>
                <w:sz w:val="16"/>
                <w:szCs w:val="16"/>
                <w:lang w:val="es-CO" w:eastAsia="es-CO"/>
              </w:rPr>
            </w:pPr>
          </w:p>
          <w:p w:rsidR="000315AD" w:rsidRDefault="000315AD" w:rsidP="00C52A39">
            <w:pPr>
              <w:jc w:val="center"/>
              <w:rPr>
                <w:rFonts w:cs="Arial"/>
                <w:color w:val="FF0000"/>
                <w:sz w:val="16"/>
                <w:szCs w:val="16"/>
                <w:lang w:val="es-CO" w:eastAsia="es-CO"/>
              </w:rPr>
            </w:pPr>
          </w:p>
          <w:p w:rsidR="000315AD" w:rsidRDefault="000315AD" w:rsidP="00C52A39">
            <w:pPr>
              <w:jc w:val="center"/>
              <w:rPr>
                <w:rFonts w:cs="Arial"/>
                <w:color w:val="FF0000"/>
                <w:sz w:val="16"/>
                <w:szCs w:val="16"/>
                <w:lang w:val="es-CO" w:eastAsia="es-CO"/>
              </w:rPr>
            </w:pPr>
          </w:p>
          <w:p w:rsidR="000315AD" w:rsidRDefault="000315AD" w:rsidP="00C52A39">
            <w:pPr>
              <w:jc w:val="center"/>
              <w:rPr>
                <w:rFonts w:cs="Arial"/>
                <w:color w:val="FF0000"/>
                <w:sz w:val="16"/>
                <w:szCs w:val="16"/>
                <w:lang w:val="es-CO" w:eastAsia="es-CO"/>
              </w:rPr>
            </w:pPr>
          </w:p>
          <w:p w:rsidR="000315AD" w:rsidRDefault="000315AD" w:rsidP="00C52A39">
            <w:pPr>
              <w:jc w:val="center"/>
              <w:rPr>
                <w:rFonts w:cs="Arial"/>
                <w:color w:val="FF0000"/>
                <w:sz w:val="16"/>
                <w:szCs w:val="16"/>
                <w:lang w:val="es-CO" w:eastAsia="es-CO"/>
              </w:rPr>
            </w:pPr>
          </w:p>
          <w:p w:rsidR="000315AD" w:rsidRPr="00F22E80" w:rsidRDefault="000315AD" w:rsidP="00C52A39">
            <w:pPr>
              <w:jc w:val="center"/>
              <w:rPr>
                <w:rFonts w:cs="Arial"/>
                <w:color w:val="FF0000"/>
                <w:sz w:val="16"/>
                <w:szCs w:val="16"/>
                <w:lang w:val="es-CO" w:eastAsia="es-CO"/>
              </w:rPr>
            </w:pPr>
          </w:p>
        </w:tc>
      </w:tr>
      <w:tr w:rsidR="00C52A39" w:rsidTr="00B74D9C">
        <w:trPr>
          <w:trHeight w:val="978"/>
        </w:trPr>
        <w:tc>
          <w:tcPr>
            <w:tcW w:w="3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2A39" w:rsidRPr="00F22E80" w:rsidRDefault="00C52A39" w:rsidP="00C52A39">
            <w:pPr>
              <w:jc w:val="both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 w:rsidRPr="00F22E80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 xml:space="preserve">OBSERVACIONES </w:t>
            </w: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 xml:space="preserve">DEL </w:t>
            </w:r>
            <w:r w:rsidRPr="00F22E80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CO-EVALUADOR</w:t>
            </w:r>
          </w:p>
        </w:tc>
        <w:tc>
          <w:tcPr>
            <w:tcW w:w="79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2A39" w:rsidRDefault="00C52A39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  <w:p w:rsidR="000315AD" w:rsidRDefault="000315AD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  <w:p w:rsidR="000315AD" w:rsidRDefault="000315AD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  <w:p w:rsidR="000315AD" w:rsidRDefault="000315AD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  <w:p w:rsidR="000315AD" w:rsidRDefault="000315AD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  <w:p w:rsidR="000315AD" w:rsidRDefault="000315AD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  <w:p w:rsidR="000315AD" w:rsidRDefault="000315AD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  <w:p w:rsidR="000315AD" w:rsidRDefault="000315AD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  <w:p w:rsidR="000315AD" w:rsidRPr="00F22E80" w:rsidRDefault="000315AD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  <w:p w:rsidR="00C52A39" w:rsidRPr="00F22E80" w:rsidRDefault="00C52A39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  <w:p w:rsidR="00C52A39" w:rsidRPr="00F22E80" w:rsidRDefault="00C52A39" w:rsidP="00C52A39">
            <w:pPr>
              <w:jc w:val="center"/>
              <w:rPr>
                <w:rFonts w:cs="Arial"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C52A39" w:rsidTr="00100B5B">
        <w:trPr>
          <w:trHeight w:val="451"/>
        </w:trPr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2A39" w:rsidRPr="000F7338" w:rsidRDefault="00C52A39" w:rsidP="00C52A39">
            <w:pPr>
              <w:jc w:val="center"/>
              <w:rPr>
                <w:rFonts w:cs="Arial"/>
                <w:b/>
                <w:color w:val="A6A6A6"/>
                <w:spacing w:val="10"/>
                <w:sz w:val="20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39" w:rsidRPr="005F6569" w:rsidRDefault="00C52A39" w:rsidP="00C52A39">
            <w:pPr>
              <w:jc w:val="center"/>
              <w:rPr>
                <w:rFonts w:cs="Arial"/>
                <w:b/>
                <w:color w:val="EEECE1"/>
                <w:spacing w:val="10"/>
                <w:sz w:val="18"/>
                <w:szCs w:val="16"/>
                <w:lang w:eastAsia="es-CO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39" w:rsidRPr="005F6569" w:rsidRDefault="00C52A39" w:rsidP="00C52A39">
            <w:pPr>
              <w:jc w:val="center"/>
              <w:rPr>
                <w:rFonts w:cs="Arial"/>
                <w:b/>
                <w:color w:val="EEECE1"/>
                <w:spacing w:val="10"/>
                <w:sz w:val="18"/>
                <w:szCs w:val="16"/>
                <w:lang w:eastAsia="es-CO"/>
              </w:rPr>
            </w:pPr>
          </w:p>
        </w:tc>
        <w:tc>
          <w:tcPr>
            <w:tcW w:w="3289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2A39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</w:p>
          <w:p w:rsidR="00C52A39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</w:p>
          <w:p w:rsidR="000315AD" w:rsidRDefault="000315AD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</w:p>
          <w:p w:rsidR="000315AD" w:rsidRDefault="000315AD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</w:p>
          <w:p w:rsidR="00C52A39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</w:p>
          <w:p w:rsidR="00C52A39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</w:p>
          <w:p w:rsidR="00C52A39" w:rsidRPr="00F22E80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FIRMA DEL APRENDIZ</w:t>
            </w:r>
          </w:p>
        </w:tc>
        <w:tc>
          <w:tcPr>
            <w:tcW w:w="467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2A39" w:rsidRPr="00F22E80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</w:p>
          <w:p w:rsidR="00C52A39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</w:p>
          <w:p w:rsidR="00C52A39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</w:p>
          <w:p w:rsidR="000315AD" w:rsidRDefault="000315AD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</w:p>
          <w:p w:rsidR="00C52A39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</w:p>
          <w:p w:rsidR="00C52A39" w:rsidRPr="00F22E80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 w:rsidRPr="00F22E80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FIRMA</w:t>
            </w: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 xml:space="preserve"> DEL </w:t>
            </w:r>
            <w:r w:rsidRPr="00F22E80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 xml:space="preserve"> CO-</w:t>
            </w:r>
            <w:r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FORMADOR</w:t>
            </w:r>
            <w:r w:rsidRPr="00F22E80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 xml:space="preserve"> (EMPRESA)</w:t>
            </w:r>
          </w:p>
        </w:tc>
      </w:tr>
      <w:tr w:rsidR="00C52A39" w:rsidTr="00B74D9C">
        <w:trPr>
          <w:trHeight w:val="376"/>
        </w:trPr>
        <w:tc>
          <w:tcPr>
            <w:tcW w:w="3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2A39" w:rsidRDefault="00C52A39" w:rsidP="00C52A39">
            <w:pPr>
              <w:jc w:val="center"/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</w:pPr>
            <w:r w:rsidRPr="00F22E80">
              <w:rPr>
                <w:rFonts w:cs="Arial"/>
                <w:b/>
                <w:color w:val="000000"/>
                <w:sz w:val="16"/>
                <w:szCs w:val="16"/>
                <w:lang w:val="es-CO" w:eastAsia="es-CO"/>
              </w:rPr>
              <w:t>FECHA DILIGENCIAMIENTO</w:t>
            </w:r>
          </w:p>
        </w:tc>
        <w:tc>
          <w:tcPr>
            <w:tcW w:w="3289" w:type="dxa"/>
            <w:gridSpan w:val="9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2A39" w:rsidRDefault="00C52A39" w:rsidP="00C52A39"/>
        </w:tc>
        <w:tc>
          <w:tcPr>
            <w:tcW w:w="4678" w:type="dxa"/>
            <w:gridSpan w:val="10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2A39" w:rsidRDefault="00C52A39" w:rsidP="00C52A39"/>
        </w:tc>
      </w:tr>
    </w:tbl>
    <w:p w:rsidR="00E53BBE" w:rsidRDefault="00D44313" w:rsidP="004E1F4F">
      <w:pPr>
        <w:rPr>
          <w:lang w:val="es-CO"/>
        </w:rPr>
      </w:pPr>
    </w:p>
    <w:p w:rsidR="00513BF2" w:rsidRDefault="00513BF2" w:rsidP="004E1F4F">
      <w:pPr>
        <w:rPr>
          <w:lang w:val="es-CO"/>
        </w:rPr>
      </w:pPr>
    </w:p>
    <w:p w:rsidR="00513BF2" w:rsidRDefault="00513BF2" w:rsidP="004E1F4F">
      <w:pPr>
        <w:rPr>
          <w:lang w:val="es-CO"/>
        </w:rPr>
      </w:pPr>
    </w:p>
    <w:p w:rsidR="00513BF2" w:rsidRDefault="00513BF2" w:rsidP="004E1F4F">
      <w:pPr>
        <w:rPr>
          <w:lang w:val="es-CO"/>
        </w:rPr>
      </w:pPr>
    </w:p>
    <w:p w:rsidR="00513BF2" w:rsidRDefault="00513BF2" w:rsidP="004E1F4F">
      <w:pPr>
        <w:rPr>
          <w:lang w:val="es-CO"/>
        </w:rPr>
      </w:pPr>
    </w:p>
    <w:p w:rsidR="00513BF2" w:rsidRDefault="00513BF2" w:rsidP="004E1F4F">
      <w:pPr>
        <w:rPr>
          <w:lang w:val="es-CO"/>
        </w:rPr>
      </w:pPr>
    </w:p>
    <w:p w:rsidR="00513BF2" w:rsidRDefault="00513BF2" w:rsidP="004E1F4F">
      <w:pPr>
        <w:rPr>
          <w:lang w:val="es-CO"/>
        </w:rPr>
      </w:pPr>
    </w:p>
    <w:p w:rsidR="00513BF2" w:rsidRPr="00513BF2" w:rsidRDefault="00513BF2" w:rsidP="00513BF2">
      <w:pPr>
        <w:rPr>
          <w:sz w:val="16"/>
          <w:lang w:val="es-CO"/>
        </w:rPr>
      </w:pPr>
    </w:p>
    <w:p w:rsidR="00513BF2" w:rsidRDefault="00513BF2" w:rsidP="00513BF2">
      <w:pPr>
        <w:rPr>
          <w:sz w:val="16"/>
          <w:lang w:val="es-CO"/>
        </w:rPr>
      </w:pPr>
    </w:p>
    <w:p w:rsidR="00513BF2" w:rsidRDefault="00513BF2" w:rsidP="00513BF2">
      <w:pPr>
        <w:rPr>
          <w:sz w:val="16"/>
          <w:lang w:val="es-CO"/>
        </w:rPr>
      </w:pPr>
    </w:p>
    <w:p w:rsidR="00513BF2" w:rsidRDefault="00513BF2" w:rsidP="00513BF2">
      <w:pPr>
        <w:tabs>
          <w:tab w:val="left" w:pos="1380"/>
        </w:tabs>
        <w:rPr>
          <w:sz w:val="16"/>
          <w:lang w:val="es-CO"/>
        </w:rPr>
      </w:pPr>
      <w:r>
        <w:rPr>
          <w:sz w:val="16"/>
          <w:lang w:val="es-CO"/>
        </w:rPr>
        <w:tab/>
      </w:r>
    </w:p>
    <w:p w:rsidR="00513BF2" w:rsidRPr="00513BF2" w:rsidRDefault="00513BF2" w:rsidP="00513BF2">
      <w:pPr>
        <w:rPr>
          <w:sz w:val="16"/>
          <w:lang w:val="es-CO"/>
        </w:rPr>
      </w:pPr>
    </w:p>
    <w:p w:rsidR="00513BF2" w:rsidRPr="00513BF2" w:rsidRDefault="00513BF2" w:rsidP="00513BF2">
      <w:pPr>
        <w:rPr>
          <w:sz w:val="16"/>
          <w:lang w:val="es-CO"/>
        </w:rPr>
      </w:pPr>
    </w:p>
    <w:p w:rsidR="00513BF2" w:rsidRDefault="00513BF2" w:rsidP="00513BF2">
      <w:pPr>
        <w:rPr>
          <w:sz w:val="16"/>
          <w:lang w:val="es-CO"/>
        </w:rPr>
      </w:pPr>
    </w:p>
    <w:p w:rsidR="00513BF2" w:rsidRPr="00513BF2" w:rsidRDefault="00513BF2" w:rsidP="00513BF2">
      <w:pPr>
        <w:tabs>
          <w:tab w:val="left" w:pos="3615"/>
        </w:tabs>
        <w:rPr>
          <w:sz w:val="16"/>
          <w:lang w:val="es-CO"/>
        </w:rPr>
      </w:pPr>
      <w:r>
        <w:rPr>
          <w:sz w:val="16"/>
          <w:lang w:val="es-CO"/>
        </w:rPr>
        <w:tab/>
      </w:r>
    </w:p>
    <w:sectPr w:rsidR="00513BF2" w:rsidRPr="00513BF2" w:rsidSect="00B625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09" w:right="1325" w:bottom="567" w:left="1520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313" w:rsidRDefault="00D44313">
      <w:r>
        <w:separator/>
      </w:r>
    </w:p>
  </w:endnote>
  <w:endnote w:type="continuationSeparator" w:id="0">
    <w:p w:rsidR="00D44313" w:rsidRDefault="00D4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2E9" w:rsidRDefault="00D962E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2E9" w:rsidRDefault="00D962E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2E9" w:rsidRDefault="00D962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313" w:rsidRDefault="00D44313">
      <w:r>
        <w:separator/>
      </w:r>
    </w:p>
  </w:footnote>
  <w:footnote w:type="continuationSeparator" w:id="0">
    <w:p w:rsidR="00D44313" w:rsidRDefault="00D44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2E9" w:rsidRDefault="00D962E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8D4" w:rsidRDefault="002709B8">
    <w:r>
      <w:t xml:space="preserve">: </w:t>
    </w:r>
  </w:p>
  <w:tbl>
    <w:tblPr>
      <w:tblStyle w:val="Tablaconcuadrcula"/>
      <w:tblW w:w="11482" w:type="dxa"/>
      <w:tblInd w:w="-1026" w:type="dxa"/>
      <w:tblLook w:val="04A0" w:firstRow="1" w:lastRow="0" w:firstColumn="1" w:lastColumn="0" w:noHBand="0" w:noVBand="1"/>
    </w:tblPr>
    <w:tblGrid>
      <w:gridCol w:w="2410"/>
      <w:gridCol w:w="6804"/>
      <w:gridCol w:w="2268"/>
    </w:tblGrid>
    <w:tr w:rsidR="000315AD" w:rsidTr="000315AD">
      <w:tc>
        <w:tcPr>
          <w:tcW w:w="2410" w:type="dxa"/>
        </w:tcPr>
        <w:p w:rsidR="000315AD" w:rsidRDefault="000315AD" w:rsidP="00DB0603">
          <w:pPr>
            <w:pStyle w:val="Encabezado"/>
            <w:jc w:val="center"/>
            <w:rPr>
              <w:rFonts w:cs="Arial"/>
              <w:sz w:val="16"/>
              <w:szCs w:val="16"/>
            </w:rPr>
          </w:pPr>
        </w:p>
        <w:p w:rsidR="000315AD" w:rsidRDefault="000315AD" w:rsidP="000315AD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noProof/>
              <w:sz w:val="16"/>
              <w:szCs w:val="16"/>
            </w:rPr>
            <w:drawing>
              <wp:inline distT="0" distB="0" distL="0" distR="0" wp14:anchorId="3E4EC386" wp14:editId="6EAFC96A">
                <wp:extent cx="1209675" cy="705590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oli_PN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780" cy="706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</w:tcPr>
        <w:p w:rsidR="000315AD" w:rsidRDefault="000315AD" w:rsidP="00DB0603">
          <w:pPr>
            <w:pStyle w:val="Encabezado"/>
            <w:jc w:val="center"/>
            <w:rPr>
              <w:rFonts w:cs="Arial"/>
              <w:sz w:val="16"/>
              <w:szCs w:val="16"/>
            </w:rPr>
          </w:pPr>
        </w:p>
        <w:p w:rsidR="000315AD" w:rsidRPr="000315AD" w:rsidRDefault="000315AD" w:rsidP="00DB0603">
          <w:pPr>
            <w:pStyle w:val="Encabezado"/>
            <w:jc w:val="center"/>
            <w:rPr>
              <w:rFonts w:cs="Arial"/>
              <w:color w:val="244061" w:themeColor="accent1" w:themeShade="80"/>
              <w:sz w:val="16"/>
              <w:szCs w:val="16"/>
            </w:rPr>
          </w:pPr>
        </w:p>
        <w:p w:rsidR="000315AD" w:rsidRPr="000315AD" w:rsidRDefault="00D962E9" w:rsidP="00D962E9">
          <w:pPr>
            <w:pStyle w:val="Encabezad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color w:val="244061" w:themeColor="accent1" w:themeShade="80"/>
              <w:sz w:val="22"/>
              <w:szCs w:val="16"/>
            </w:rPr>
            <w:t>GR</w:t>
          </w:r>
          <w:r w:rsidR="000315AD">
            <w:rPr>
              <w:rFonts w:cs="Arial"/>
              <w:b/>
              <w:color w:val="244061" w:themeColor="accent1" w:themeShade="80"/>
              <w:sz w:val="22"/>
              <w:szCs w:val="16"/>
            </w:rPr>
            <w:t>-FR-0</w:t>
          </w:r>
          <w:r>
            <w:rPr>
              <w:rFonts w:cs="Arial"/>
              <w:b/>
              <w:color w:val="244061" w:themeColor="accent1" w:themeShade="80"/>
              <w:sz w:val="22"/>
              <w:szCs w:val="16"/>
            </w:rPr>
            <w:t>03</w:t>
          </w:r>
          <w:r w:rsidR="000315AD" w:rsidRPr="000315AD">
            <w:rPr>
              <w:rFonts w:cs="Arial"/>
              <w:b/>
              <w:color w:val="244061" w:themeColor="accent1" w:themeShade="80"/>
              <w:sz w:val="22"/>
              <w:szCs w:val="16"/>
            </w:rPr>
            <w:t xml:space="preserve"> </w:t>
          </w:r>
          <w:r w:rsidR="000315AD">
            <w:rPr>
              <w:rFonts w:cs="Arial"/>
              <w:b/>
              <w:color w:val="244061" w:themeColor="accent1" w:themeShade="80"/>
              <w:sz w:val="22"/>
              <w:szCs w:val="16"/>
            </w:rPr>
            <w:t>BITACORA DE SEGUIMIENTO FORMACIÒ</w:t>
          </w:r>
          <w:r w:rsidR="000315AD" w:rsidRPr="000315AD">
            <w:rPr>
              <w:rFonts w:cs="Arial"/>
              <w:b/>
              <w:color w:val="244061" w:themeColor="accent1" w:themeShade="80"/>
              <w:sz w:val="22"/>
              <w:szCs w:val="16"/>
            </w:rPr>
            <w:t xml:space="preserve">N PRACTICA </w:t>
          </w:r>
        </w:p>
      </w:tc>
      <w:tc>
        <w:tcPr>
          <w:tcW w:w="2268" w:type="dxa"/>
        </w:tcPr>
        <w:p w:rsidR="000315AD" w:rsidRPr="000315AD" w:rsidRDefault="000315AD" w:rsidP="000315AD">
          <w:pPr>
            <w:pStyle w:val="Encabezado"/>
            <w:jc w:val="center"/>
            <w:rPr>
              <w:rFonts w:cs="Arial"/>
              <w:sz w:val="16"/>
              <w:szCs w:val="16"/>
            </w:rPr>
          </w:pPr>
        </w:p>
        <w:p w:rsidR="000315AD" w:rsidRPr="000315AD" w:rsidRDefault="000315AD" w:rsidP="000315AD">
          <w:pPr>
            <w:pStyle w:val="Encabezado"/>
            <w:jc w:val="right"/>
            <w:rPr>
              <w:rFonts w:cs="Arial"/>
              <w:sz w:val="16"/>
              <w:szCs w:val="16"/>
            </w:rPr>
          </w:pPr>
          <w:bookmarkStart w:id="2" w:name="_GoBack"/>
          <w:r w:rsidRPr="000315AD">
            <w:rPr>
              <w:rFonts w:cs="Arial"/>
              <w:sz w:val="16"/>
              <w:szCs w:val="16"/>
            </w:rPr>
            <w:t>DP-FR-0</w:t>
          </w:r>
          <w:r w:rsidR="008B6EC6">
            <w:rPr>
              <w:rFonts w:cs="Arial"/>
              <w:sz w:val="16"/>
              <w:szCs w:val="16"/>
            </w:rPr>
            <w:t>03</w:t>
          </w:r>
        </w:p>
        <w:p w:rsidR="000315AD" w:rsidRPr="000315AD" w:rsidRDefault="000315AD" w:rsidP="000315AD">
          <w:pPr>
            <w:pStyle w:val="Encabezado"/>
            <w:jc w:val="right"/>
            <w:rPr>
              <w:rFonts w:cs="Arial"/>
              <w:sz w:val="16"/>
              <w:szCs w:val="16"/>
            </w:rPr>
          </w:pPr>
          <w:r w:rsidRPr="000315AD">
            <w:rPr>
              <w:rFonts w:cs="Arial"/>
              <w:sz w:val="16"/>
              <w:szCs w:val="16"/>
            </w:rPr>
            <w:t>Versión1</w:t>
          </w:r>
        </w:p>
        <w:p w:rsidR="000315AD" w:rsidRPr="000315AD" w:rsidRDefault="000315AD" w:rsidP="000315AD">
          <w:pPr>
            <w:pStyle w:val="Encabezado"/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F. VIGENCIA 15/03</w:t>
          </w:r>
          <w:r w:rsidRPr="000315AD">
            <w:rPr>
              <w:rFonts w:cs="Arial"/>
              <w:sz w:val="16"/>
              <w:szCs w:val="16"/>
            </w:rPr>
            <w:t>/20</w:t>
          </w:r>
          <w:r>
            <w:rPr>
              <w:rFonts w:cs="Arial"/>
              <w:sz w:val="16"/>
              <w:szCs w:val="16"/>
            </w:rPr>
            <w:t>21</w:t>
          </w:r>
        </w:p>
        <w:bookmarkEnd w:id="2"/>
        <w:p w:rsidR="000315AD" w:rsidRPr="000315AD" w:rsidRDefault="000315AD" w:rsidP="000315AD">
          <w:pPr>
            <w:pStyle w:val="Encabezado"/>
            <w:jc w:val="center"/>
            <w:rPr>
              <w:rFonts w:cs="Arial"/>
              <w:sz w:val="16"/>
              <w:szCs w:val="16"/>
            </w:rPr>
          </w:pPr>
        </w:p>
        <w:p w:rsidR="000315AD" w:rsidRDefault="000315AD" w:rsidP="000315AD">
          <w:pPr>
            <w:pStyle w:val="Encabezado"/>
            <w:jc w:val="center"/>
            <w:rPr>
              <w:rFonts w:cs="Arial"/>
              <w:sz w:val="16"/>
              <w:szCs w:val="16"/>
            </w:rPr>
          </w:pPr>
        </w:p>
      </w:tc>
    </w:tr>
  </w:tbl>
  <w:p w:rsidR="00246B88" w:rsidRPr="00C002DF" w:rsidRDefault="00D44313" w:rsidP="00DB0603">
    <w:pPr>
      <w:pStyle w:val="Encabezado"/>
      <w:jc w:val="center"/>
      <w:rPr>
        <w:rFonts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2E9" w:rsidRDefault="00D962E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A5B33"/>
    <w:multiLevelType w:val="hybridMultilevel"/>
    <w:tmpl w:val="F16C63EC"/>
    <w:lvl w:ilvl="0" w:tplc="DF0096FE">
      <w:start w:val="1"/>
      <w:numFmt w:val="decimal"/>
      <w:lvlText w:val="%1."/>
      <w:lvlJc w:val="left"/>
      <w:pPr>
        <w:ind w:left="720" w:hanging="360"/>
      </w:pPr>
    </w:lvl>
    <w:lvl w:ilvl="1" w:tplc="F2A421CA">
      <w:start w:val="1"/>
      <w:numFmt w:val="decimal"/>
      <w:lvlText w:val="%2."/>
      <w:lvlJc w:val="left"/>
      <w:pPr>
        <w:ind w:left="1440" w:hanging="1080"/>
      </w:pPr>
    </w:lvl>
    <w:lvl w:ilvl="2" w:tplc="B53443FC">
      <w:start w:val="1"/>
      <w:numFmt w:val="decimal"/>
      <w:lvlText w:val="%3."/>
      <w:lvlJc w:val="left"/>
      <w:pPr>
        <w:ind w:left="2160" w:hanging="1980"/>
      </w:pPr>
    </w:lvl>
    <w:lvl w:ilvl="3" w:tplc="8A6A68D0">
      <w:start w:val="1"/>
      <w:numFmt w:val="decimal"/>
      <w:lvlText w:val="%4."/>
      <w:lvlJc w:val="left"/>
      <w:pPr>
        <w:ind w:left="2880" w:hanging="2520"/>
      </w:pPr>
    </w:lvl>
    <w:lvl w:ilvl="4" w:tplc="681EA6EE">
      <w:start w:val="1"/>
      <w:numFmt w:val="decimal"/>
      <w:lvlText w:val="%5."/>
      <w:lvlJc w:val="left"/>
      <w:pPr>
        <w:ind w:left="3600" w:hanging="3240"/>
      </w:pPr>
    </w:lvl>
    <w:lvl w:ilvl="5" w:tplc="801C33F4">
      <w:start w:val="1"/>
      <w:numFmt w:val="decimal"/>
      <w:lvlText w:val="%6."/>
      <w:lvlJc w:val="left"/>
      <w:pPr>
        <w:ind w:left="4320" w:hanging="4140"/>
      </w:pPr>
    </w:lvl>
    <w:lvl w:ilvl="6" w:tplc="85128864">
      <w:start w:val="1"/>
      <w:numFmt w:val="decimal"/>
      <w:lvlText w:val="%7."/>
      <w:lvlJc w:val="left"/>
      <w:pPr>
        <w:ind w:left="5040" w:hanging="4680"/>
      </w:pPr>
    </w:lvl>
    <w:lvl w:ilvl="7" w:tplc="DB0E3E2E">
      <w:start w:val="1"/>
      <w:numFmt w:val="decimal"/>
      <w:lvlText w:val="%8."/>
      <w:lvlJc w:val="left"/>
      <w:pPr>
        <w:ind w:left="5760" w:hanging="5400"/>
      </w:pPr>
    </w:lvl>
    <w:lvl w:ilvl="8" w:tplc="B58ADC3E">
      <w:start w:val="1"/>
      <w:numFmt w:val="decimal"/>
      <w:lvlText w:val="%9."/>
      <w:lvlJc w:val="left"/>
      <w:pPr>
        <w:ind w:left="6480" w:hanging="6300"/>
      </w:pPr>
    </w:lvl>
  </w:abstractNum>
  <w:abstractNum w:abstractNumId="1">
    <w:nsid w:val="26890B4B"/>
    <w:multiLevelType w:val="hybridMultilevel"/>
    <w:tmpl w:val="6A6E9B56"/>
    <w:lvl w:ilvl="0" w:tplc="88A0C6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63BF7"/>
    <w:multiLevelType w:val="hybridMultilevel"/>
    <w:tmpl w:val="89B8F790"/>
    <w:lvl w:ilvl="0" w:tplc="0F965A4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4EB1001"/>
    <w:multiLevelType w:val="hybridMultilevel"/>
    <w:tmpl w:val="550E837E"/>
    <w:lvl w:ilvl="0" w:tplc="1D56F5F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FC8C68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E0302928">
      <w:numFmt w:val="bullet"/>
      <w:lvlText w:val=""/>
      <w:lvlJc w:val="left"/>
      <w:pPr>
        <w:ind w:left="2160" w:hanging="1800"/>
      </w:pPr>
    </w:lvl>
    <w:lvl w:ilvl="3" w:tplc="3398C4FA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617C558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106C4FDA">
      <w:numFmt w:val="bullet"/>
      <w:lvlText w:val=""/>
      <w:lvlJc w:val="left"/>
      <w:pPr>
        <w:ind w:left="4320" w:hanging="3960"/>
      </w:pPr>
    </w:lvl>
    <w:lvl w:ilvl="6" w:tplc="DD521AC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78D4F3EC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472265AE">
      <w:numFmt w:val="bullet"/>
      <w:lvlText w:val=""/>
      <w:lvlJc w:val="left"/>
      <w:pPr>
        <w:ind w:left="6480" w:hanging="6120"/>
      </w:pPr>
    </w:lvl>
  </w:abstractNum>
  <w:abstractNum w:abstractNumId="4">
    <w:nsid w:val="56D9149E"/>
    <w:multiLevelType w:val="hybridMultilevel"/>
    <w:tmpl w:val="3162F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402"/>
    <w:rsid w:val="00000ECC"/>
    <w:rsid w:val="00007A85"/>
    <w:rsid w:val="0002016C"/>
    <w:rsid w:val="00023A9E"/>
    <w:rsid w:val="000315AD"/>
    <w:rsid w:val="00060CE6"/>
    <w:rsid w:val="000A27AE"/>
    <w:rsid w:val="000F72D7"/>
    <w:rsid w:val="000F7338"/>
    <w:rsid w:val="00100B5B"/>
    <w:rsid w:val="0011110D"/>
    <w:rsid w:val="00134369"/>
    <w:rsid w:val="001420F3"/>
    <w:rsid w:val="00146E0A"/>
    <w:rsid w:val="00161942"/>
    <w:rsid w:val="001925F0"/>
    <w:rsid w:val="001C7440"/>
    <w:rsid w:val="001D441F"/>
    <w:rsid w:val="001D53A3"/>
    <w:rsid w:val="001E1A66"/>
    <w:rsid w:val="001F079B"/>
    <w:rsid w:val="001F5701"/>
    <w:rsid w:val="00207C3F"/>
    <w:rsid w:val="0021037C"/>
    <w:rsid w:val="00214447"/>
    <w:rsid w:val="002507A7"/>
    <w:rsid w:val="002709B8"/>
    <w:rsid w:val="002777B6"/>
    <w:rsid w:val="00280804"/>
    <w:rsid w:val="002C7461"/>
    <w:rsid w:val="00306EDF"/>
    <w:rsid w:val="00344BBA"/>
    <w:rsid w:val="00350373"/>
    <w:rsid w:val="003C7794"/>
    <w:rsid w:val="003E01ED"/>
    <w:rsid w:val="003E7750"/>
    <w:rsid w:val="003F4E44"/>
    <w:rsid w:val="00407D1C"/>
    <w:rsid w:val="00410042"/>
    <w:rsid w:val="004751B0"/>
    <w:rsid w:val="00477DD5"/>
    <w:rsid w:val="004A03B6"/>
    <w:rsid w:val="004A5F65"/>
    <w:rsid w:val="00513BF2"/>
    <w:rsid w:val="0052104A"/>
    <w:rsid w:val="00522C03"/>
    <w:rsid w:val="00524A63"/>
    <w:rsid w:val="00527E21"/>
    <w:rsid w:val="00581D97"/>
    <w:rsid w:val="005C3FB6"/>
    <w:rsid w:val="005D5BEA"/>
    <w:rsid w:val="005F4D15"/>
    <w:rsid w:val="005F6569"/>
    <w:rsid w:val="00664C70"/>
    <w:rsid w:val="00697830"/>
    <w:rsid w:val="006B7419"/>
    <w:rsid w:val="006D4741"/>
    <w:rsid w:val="007117B2"/>
    <w:rsid w:val="00721AB3"/>
    <w:rsid w:val="0072250D"/>
    <w:rsid w:val="007A2F3D"/>
    <w:rsid w:val="007C0393"/>
    <w:rsid w:val="007D1C72"/>
    <w:rsid w:val="007D5010"/>
    <w:rsid w:val="007F4A63"/>
    <w:rsid w:val="0083245A"/>
    <w:rsid w:val="00833B15"/>
    <w:rsid w:val="00854066"/>
    <w:rsid w:val="00873BC5"/>
    <w:rsid w:val="00893FFE"/>
    <w:rsid w:val="008952A7"/>
    <w:rsid w:val="008A6D58"/>
    <w:rsid w:val="008B6EC6"/>
    <w:rsid w:val="008D3402"/>
    <w:rsid w:val="008E4A57"/>
    <w:rsid w:val="009058CF"/>
    <w:rsid w:val="00955334"/>
    <w:rsid w:val="00964B1D"/>
    <w:rsid w:val="0099070E"/>
    <w:rsid w:val="009E1E09"/>
    <w:rsid w:val="009F0E00"/>
    <w:rsid w:val="00A07584"/>
    <w:rsid w:val="00A51361"/>
    <w:rsid w:val="00A77E2C"/>
    <w:rsid w:val="00A80A11"/>
    <w:rsid w:val="00AB05A3"/>
    <w:rsid w:val="00AB7841"/>
    <w:rsid w:val="00AD40B0"/>
    <w:rsid w:val="00AF7957"/>
    <w:rsid w:val="00B01861"/>
    <w:rsid w:val="00B0540C"/>
    <w:rsid w:val="00B24A2E"/>
    <w:rsid w:val="00B24D88"/>
    <w:rsid w:val="00B34912"/>
    <w:rsid w:val="00B35016"/>
    <w:rsid w:val="00B55B8D"/>
    <w:rsid w:val="00B94C8A"/>
    <w:rsid w:val="00BA1423"/>
    <w:rsid w:val="00BC1AEA"/>
    <w:rsid w:val="00BE64F0"/>
    <w:rsid w:val="00C1398A"/>
    <w:rsid w:val="00C52A39"/>
    <w:rsid w:val="00C64176"/>
    <w:rsid w:val="00C74A49"/>
    <w:rsid w:val="00C9392A"/>
    <w:rsid w:val="00CA1BF7"/>
    <w:rsid w:val="00CA714F"/>
    <w:rsid w:val="00D04BC1"/>
    <w:rsid w:val="00D05012"/>
    <w:rsid w:val="00D27235"/>
    <w:rsid w:val="00D44313"/>
    <w:rsid w:val="00D962E9"/>
    <w:rsid w:val="00DB2B79"/>
    <w:rsid w:val="00DC6CC9"/>
    <w:rsid w:val="00DD084A"/>
    <w:rsid w:val="00DE0F18"/>
    <w:rsid w:val="00E44371"/>
    <w:rsid w:val="00E51791"/>
    <w:rsid w:val="00E556F2"/>
    <w:rsid w:val="00E6617E"/>
    <w:rsid w:val="00EA499F"/>
    <w:rsid w:val="00ED4A6E"/>
    <w:rsid w:val="00EE32AF"/>
    <w:rsid w:val="00EE7B85"/>
    <w:rsid w:val="00F11CA5"/>
    <w:rsid w:val="00F13218"/>
    <w:rsid w:val="00F22DD8"/>
    <w:rsid w:val="00F30991"/>
    <w:rsid w:val="00F36544"/>
    <w:rsid w:val="00F36BA5"/>
    <w:rsid w:val="00F51EB3"/>
    <w:rsid w:val="00F5795A"/>
    <w:rsid w:val="00F76882"/>
    <w:rsid w:val="00FA4A3D"/>
    <w:rsid w:val="00FF7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908"/>
    <w:rPr>
      <w:rFonts w:ascii="Arial" w:hAnsi="Arial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002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002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A7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A9000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CB439A"/>
    <w:rPr>
      <w:b/>
      <w:bCs/>
    </w:rPr>
  </w:style>
  <w:style w:type="paragraph" w:styleId="Prrafodelista">
    <w:name w:val="List Paragraph"/>
    <w:basedOn w:val="Normal"/>
    <w:uiPriority w:val="34"/>
    <w:qFormat/>
    <w:rsid w:val="00E53BBE"/>
    <w:pPr>
      <w:ind w:left="720"/>
      <w:contextualSpacing/>
    </w:pPr>
  </w:style>
  <w:style w:type="paragraph" w:styleId="Ttulo">
    <w:name w:val="Title"/>
    <w:basedOn w:val="Normal"/>
    <w:rsid w:val="008D3402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sid w:val="008D3402"/>
    <w:rPr>
      <w:i/>
      <w:color w:val="4F81BD"/>
    </w:rPr>
  </w:style>
  <w:style w:type="paragraph" w:customStyle="1" w:styleId="Ttulo11">
    <w:name w:val="Título 11"/>
    <w:basedOn w:val="Normal"/>
    <w:rsid w:val="008D3402"/>
    <w:pPr>
      <w:spacing w:before="480"/>
    </w:pPr>
    <w:rPr>
      <w:b/>
      <w:color w:val="345A8A"/>
      <w:sz w:val="32"/>
    </w:rPr>
  </w:style>
  <w:style w:type="paragraph" w:customStyle="1" w:styleId="Ttulo21">
    <w:name w:val="Título 21"/>
    <w:basedOn w:val="Normal"/>
    <w:rsid w:val="008D3402"/>
    <w:pPr>
      <w:spacing w:before="200"/>
    </w:pPr>
    <w:rPr>
      <w:b/>
      <w:color w:val="4F81BD"/>
      <w:sz w:val="26"/>
    </w:rPr>
  </w:style>
  <w:style w:type="paragraph" w:customStyle="1" w:styleId="Ttulo31">
    <w:name w:val="Título 31"/>
    <w:basedOn w:val="Normal"/>
    <w:rsid w:val="008D3402"/>
    <w:pPr>
      <w:spacing w:before="200"/>
    </w:pPr>
    <w:rPr>
      <w:b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908"/>
    <w:rPr>
      <w:rFonts w:ascii="Arial" w:hAnsi="Arial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002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002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A7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A9000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CB439A"/>
    <w:rPr>
      <w:b/>
      <w:bCs/>
    </w:rPr>
  </w:style>
  <w:style w:type="paragraph" w:styleId="Prrafodelista">
    <w:name w:val="List Paragraph"/>
    <w:basedOn w:val="Normal"/>
    <w:uiPriority w:val="34"/>
    <w:qFormat/>
    <w:rsid w:val="00E53BBE"/>
    <w:pPr>
      <w:ind w:left="720"/>
      <w:contextualSpacing/>
    </w:pPr>
  </w:style>
  <w:style w:type="paragraph" w:styleId="Ttulo">
    <w:name w:val="Title"/>
    <w:basedOn w:val="Normal"/>
    <w:rsid w:val="008D3402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sid w:val="008D3402"/>
    <w:rPr>
      <w:i/>
      <w:color w:val="4F81BD"/>
    </w:rPr>
  </w:style>
  <w:style w:type="paragraph" w:customStyle="1" w:styleId="Ttulo11">
    <w:name w:val="Título 11"/>
    <w:basedOn w:val="Normal"/>
    <w:rsid w:val="008D3402"/>
    <w:pPr>
      <w:spacing w:before="480"/>
    </w:pPr>
    <w:rPr>
      <w:b/>
      <w:color w:val="345A8A"/>
      <w:sz w:val="32"/>
    </w:rPr>
  </w:style>
  <w:style w:type="paragraph" w:customStyle="1" w:styleId="Ttulo21">
    <w:name w:val="Título 21"/>
    <w:basedOn w:val="Normal"/>
    <w:rsid w:val="008D3402"/>
    <w:pPr>
      <w:spacing w:before="200"/>
    </w:pPr>
    <w:rPr>
      <w:b/>
      <w:color w:val="4F81BD"/>
      <w:sz w:val="26"/>
    </w:rPr>
  </w:style>
  <w:style w:type="paragraph" w:customStyle="1" w:styleId="Ttulo31">
    <w:name w:val="Título 31"/>
    <w:basedOn w:val="Normal"/>
    <w:rsid w:val="008D3402"/>
    <w:pPr>
      <w:spacing w:before="200"/>
    </w:pPr>
    <w:rPr>
      <w:b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on\Desktop\COMUNICACIONES%202012\ETAPA%20PRODUCTIVA-%20INFORME%20DESARRO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667AC-5DD4-4B54-897D-6D7EE098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ETAPA PRODUCTIVA- INFORME DESARROLLO</Template>
  <TotalTime>18</TotalTime>
  <Pages>3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Admon</dc:creator>
  <cp:lastModifiedBy>GERENCIA</cp:lastModifiedBy>
  <cp:revision>9</cp:revision>
  <cp:lastPrinted>2019-09-11T17:00:00Z</cp:lastPrinted>
  <dcterms:created xsi:type="dcterms:W3CDTF">2021-03-09T14:14:00Z</dcterms:created>
  <dcterms:modified xsi:type="dcterms:W3CDTF">2021-03-09T18:32:00Z</dcterms:modified>
</cp:coreProperties>
</file>